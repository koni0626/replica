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6B2C" w14:textId="527DCABE" w:rsidR="00814E14" w:rsidRDefault="00A721C5" w:rsidP="0036437E">
      <w:pPr>
        <w:pStyle w:val="a3"/>
      </w:pPr>
      <w:r>
        <w:rPr>
          <w:rFonts w:hint="eastAsia"/>
        </w:rPr>
        <w:t>空き稼働マッチング</w:t>
      </w:r>
    </w:p>
    <w:p w14:paraId="412B7B2B" w14:textId="05E13205" w:rsidR="0036437E" w:rsidRDefault="0036437E" w:rsidP="0036437E">
      <w:pPr>
        <w:jc w:val="right"/>
      </w:pPr>
      <w:r>
        <w:rPr>
          <w:rFonts w:hint="eastAsia"/>
        </w:rPr>
        <w:t>システム開発T 小西 孝海</w:t>
      </w:r>
    </w:p>
    <w:p w14:paraId="1C794FE7" w14:textId="4FB4AC8B" w:rsidR="0036437E" w:rsidRDefault="0036437E" w:rsidP="0036437E">
      <w:pPr>
        <w:pStyle w:val="1"/>
      </w:pPr>
      <w:r>
        <w:rPr>
          <w:rFonts w:hint="eastAsia"/>
        </w:rPr>
        <w:t>はじめに</w:t>
      </w:r>
    </w:p>
    <w:p w14:paraId="429F0FCD" w14:textId="6761E575" w:rsidR="0036437E" w:rsidRDefault="0036437E" w:rsidP="0036437E">
      <w:pPr>
        <w:jc w:val="left"/>
      </w:pPr>
      <w:r>
        <w:rPr>
          <w:rFonts w:hint="eastAsia"/>
        </w:rPr>
        <w:t xml:space="preserve">　本書は、BLASのデータ管理 </w:t>
      </w:r>
      <w:r w:rsidR="00A721C5">
        <w:rPr>
          <w:rFonts w:hint="eastAsia"/>
        </w:rPr>
        <w:t>空き稼働マッチング機能</w:t>
      </w:r>
      <w:r>
        <w:rPr>
          <w:rFonts w:hint="eastAsia"/>
        </w:rPr>
        <w:t>に関する基本設計書である。</w:t>
      </w:r>
    </w:p>
    <w:p w14:paraId="5893C816" w14:textId="77777777" w:rsidR="00A721C5" w:rsidRDefault="00A721C5" w:rsidP="0036437E">
      <w:pPr>
        <w:jc w:val="left"/>
        <w:rPr>
          <w:rFonts w:hint="eastAsia"/>
        </w:rPr>
      </w:pPr>
    </w:p>
    <w:p w14:paraId="334F6087" w14:textId="110C1771" w:rsidR="00A721C5" w:rsidRDefault="00A721C5" w:rsidP="00A721C5">
      <w:pPr>
        <w:pStyle w:val="2"/>
      </w:pPr>
      <w:r>
        <w:rPr>
          <w:rFonts w:hint="eastAsia"/>
        </w:rPr>
        <w:t>メモ</w:t>
      </w:r>
    </w:p>
    <w:p w14:paraId="52D19C91" w14:textId="65B42F99" w:rsidR="00A721C5" w:rsidRDefault="00A721C5" w:rsidP="00A721C5">
      <w:pPr>
        <w:ind w:firstLineChars="100" w:firstLine="210"/>
        <w:jc w:val="left"/>
      </w:pPr>
      <w:r>
        <w:rPr>
          <w:rFonts w:hint="eastAsia"/>
        </w:rPr>
        <w:t>打ち合わせたときのホワイトボード。もう、記憶が薄い……。</w:t>
      </w:r>
    </w:p>
    <w:p w14:paraId="379C97FE" w14:textId="5F8CDF44" w:rsidR="00A721C5" w:rsidRDefault="00A721C5" w:rsidP="0036437E">
      <w:pPr>
        <w:jc w:val="left"/>
      </w:pPr>
      <w:r>
        <w:rPr>
          <w:noProof/>
        </w:rPr>
        <w:drawing>
          <wp:inline distT="0" distB="0" distL="0" distR="0" wp14:anchorId="3A5E2FEF" wp14:editId="4C92F1F3">
            <wp:extent cx="5400040" cy="4050030"/>
            <wp:effectExtent l="0" t="0" r="0" b="7620"/>
            <wp:docPr id="1914439793" name="図 1" descr="ホワイトボードに書かれた文字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39793" name="図 1" descr="ホワイトボードに書かれた文字&#10;&#10;AI 生成コンテンツは誤りを含む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79E9" w14:textId="77777777" w:rsidR="00A721C5" w:rsidRDefault="00A721C5" w:rsidP="0036437E">
      <w:pPr>
        <w:jc w:val="left"/>
      </w:pPr>
    </w:p>
    <w:p w14:paraId="6FCBEE3F" w14:textId="77777777" w:rsidR="00307739" w:rsidRPr="00A721C5" w:rsidRDefault="00307739" w:rsidP="0036437E">
      <w:pPr>
        <w:jc w:val="left"/>
        <w:rPr>
          <w:rFonts w:hint="eastAsia"/>
        </w:rPr>
      </w:pPr>
    </w:p>
    <w:p w14:paraId="736733D2" w14:textId="768656EB" w:rsidR="0036437E" w:rsidRDefault="0036437E" w:rsidP="0036437E">
      <w:pPr>
        <w:pStyle w:val="2"/>
      </w:pPr>
      <w:r>
        <w:rPr>
          <w:rFonts w:hint="eastAsia"/>
        </w:rPr>
        <w:t>背景</w:t>
      </w:r>
    </w:p>
    <w:p w14:paraId="06926A93" w14:textId="0B774B7A" w:rsidR="0036437E" w:rsidRDefault="00361ECD" w:rsidP="0036437E">
      <w:pPr>
        <w:jc w:val="left"/>
      </w:pPr>
      <w:r w:rsidRPr="00CE1030">
        <w:rPr>
          <w:rFonts w:hint="eastAsia"/>
          <w:b/>
          <w:bCs/>
        </w:rPr>
        <w:t>【顧客名】</w:t>
      </w:r>
      <w:r w:rsidR="00A721C5">
        <w:rPr>
          <w:rFonts w:hint="eastAsia"/>
        </w:rPr>
        <w:t>シーテック様</w:t>
      </w:r>
    </w:p>
    <w:p w14:paraId="235C40B8" w14:textId="2D4D8524" w:rsidR="00361ECD" w:rsidRDefault="00D8123E" w:rsidP="00CE1030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t>ビルの建設と言った、長期の案件</w:t>
      </w:r>
    </w:p>
    <w:p w14:paraId="30179664" w14:textId="17DCD3F6" w:rsidR="00CE1030" w:rsidRDefault="00D8123E" w:rsidP="00CE1030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t>基礎工事、</w:t>
      </w:r>
      <w:r w:rsidRPr="00D8123E">
        <w:t>躯体工事</w:t>
      </w:r>
      <w:r>
        <w:rPr>
          <w:rFonts w:hint="eastAsia"/>
        </w:rPr>
        <w:t>、</w:t>
      </w:r>
      <w:r w:rsidRPr="00D8123E">
        <w:t>足場の設置</w:t>
      </w:r>
      <w:r>
        <w:rPr>
          <w:rFonts w:hint="eastAsia"/>
        </w:rPr>
        <w:t>、仮設工事、外装工事、内装工事といった1工程あたりに日数を要するスケジュールが前提</w:t>
      </w:r>
    </w:p>
    <w:p w14:paraId="42A01D69" w14:textId="2504D971" w:rsidR="00D8123E" w:rsidRDefault="00D8123E" w:rsidP="00CE1030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t>工事は班に分かれて行われる</w:t>
      </w:r>
    </w:p>
    <w:p w14:paraId="68AF0ACD" w14:textId="4F759039" w:rsidR="00D8123E" w:rsidRDefault="00D8123E" w:rsidP="00CE1030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lastRenderedPageBreak/>
        <w:t>前工程が遅延すると、後ろも引きずられて遅延する</w:t>
      </w:r>
    </w:p>
    <w:p w14:paraId="467813BD" w14:textId="403BBE9A" w:rsidR="007B0B1B" w:rsidRDefault="007B0B1B" w:rsidP="00CE1030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t>ズレて工程がなくなる</w:t>
      </w:r>
    </w:p>
    <w:p w14:paraId="18DC1476" w14:textId="074EBE99" w:rsidR="007B0B1B" w:rsidRDefault="007B0B1B" w:rsidP="00CE1030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t>工程が飛ぶと作業者の予定が空く</w:t>
      </w:r>
    </w:p>
    <w:p w14:paraId="08A97DEC" w14:textId="725ED675" w:rsidR="00265FF8" w:rsidRDefault="00265FF8" w:rsidP="00CE1030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t>リスケは職人のつながり、つてをベースに電話で調整</w:t>
      </w:r>
    </w:p>
    <w:p w14:paraId="7920A896" w14:textId="38AD64D2" w:rsidR="00F346F0" w:rsidRDefault="00F346F0" w:rsidP="00CE1030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t>工程の全容は親方の頭の中</w:t>
      </w:r>
    </w:p>
    <w:p w14:paraId="153590FE" w14:textId="03A2B2BB" w:rsidR="00A54C6A" w:rsidRDefault="00A54C6A" w:rsidP="00CE1030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t>マッチングするときに「これができる人」を集めたい「基礎工事できる人」</w:t>
      </w:r>
    </w:p>
    <w:p w14:paraId="5A91BF38" w14:textId="2091875A" w:rsidR="00D8123E" w:rsidRDefault="00D8123E" w:rsidP="00D8123E">
      <w:pPr>
        <w:pStyle w:val="a6"/>
        <w:numPr>
          <w:ilvl w:val="0"/>
          <w:numId w:val="26"/>
        </w:numPr>
        <w:ind w:leftChars="0"/>
        <w:jc w:val="left"/>
      </w:pPr>
      <w:r>
        <w:rPr>
          <w:rFonts w:hint="eastAsia"/>
        </w:rPr>
        <w:t>余力のある班から余力のない班に人をアサインしたいが、どの班がどのくらい余力があるか、また、どの工程がどのくらい遅れているかがわからない(問題点)</w:t>
      </w:r>
    </w:p>
    <w:p w14:paraId="3338C10E" w14:textId="77777777" w:rsidR="009B317F" w:rsidRDefault="009B317F" w:rsidP="009B317F">
      <w:pPr>
        <w:jc w:val="left"/>
      </w:pPr>
    </w:p>
    <w:p w14:paraId="3A0386AF" w14:textId="4ADD1617" w:rsidR="009B317F" w:rsidRDefault="009B317F" w:rsidP="009B317F">
      <w:pPr>
        <w:pStyle w:val="2"/>
      </w:pPr>
      <w:r>
        <w:rPr>
          <w:rFonts w:hint="eastAsia"/>
        </w:rPr>
        <w:t>目的</w:t>
      </w:r>
    </w:p>
    <w:p w14:paraId="45E865A2" w14:textId="757C42D9" w:rsidR="009B317F" w:rsidRDefault="009B317F" w:rsidP="009B317F">
      <w:r>
        <w:rPr>
          <w:rFonts w:hint="eastAsia"/>
        </w:rPr>
        <w:t>・工事の進捗を可視化する</w:t>
      </w:r>
    </w:p>
    <w:p w14:paraId="725513FB" w14:textId="32C3C90B" w:rsidR="009B317F" w:rsidRDefault="009B317F" w:rsidP="009B317F">
      <w:r>
        <w:rPr>
          <w:rFonts w:hint="eastAsia"/>
        </w:rPr>
        <w:t>・作業者の空き稼働状況を管理する</w:t>
      </w:r>
    </w:p>
    <w:p w14:paraId="72BC8AAE" w14:textId="20AB62D3" w:rsidR="009B317F" w:rsidRDefault="009B317F" w:rsidP="009B317F">
      <w:r>
        <w:rPr>
          <w:rFonts w:hint="eastAsia"/>
        </w:rPr>
        <w:t>・遅延している工事に、適切に人員を配置する(自動マッチング)</w:t>
      </w:r>
    </w:p>
    <w:p w14:paraId="5F4665DA" w14:textId="77777777" w:rsidR="009B317F" w:rsidRDefault="009B317F" w:rsidP="009B317F"/>
    <w:p w14:paraId="5E00AAE1" w14:textId="77777777" w:rsidR="009B317F" w:rsidRDefault="009B317F" w:rsidP="009B317F"/>
    <w:p w14:paraId="0A0D9EBD" w14:textId="6C5AC77B" w:rsidR="009B317F" w:rsidRDefault="009B317F" w:rsidP="009B317F">
      <w:pPr>
        <w:pStyle w:val="1"/>
      </w:pPr>
      <w:r>
        <w:rPr>
          <w:rFonts w:hint="eastAsia"/>
        </w:rPr>
        <w:t>用語の定義</w:t>
      </w:r>
    </w:p>
    <w:p w14:paraId="1BFA0AFE" w14:textId="7AA28EC7" w:rsidR="009B317F" w:rsidRDefault="009B317F" w:rsidP="009B317F">
      <w:r>
        <w:rPr>
          <w:rFonts w:hint="eastAsia"/>
        </w:rPr>
        <w:t xml:space="preserve">　本書で使用する用語の定義について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_Ref203573526 \h</w:instrText>
      </w:r>
      <w:r>
        <w:instrText xml:space="preserve"> </w:instrText>
      </w:r>
      <w:r>
        <w:fldChar w:fldCharType="separate"/>
      </w:r>
      <w:r>
        <w:t xml:space="preserve">表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に示す。</w:t>
      </w:r>
    </w:p>
    <w:p w14:paraId="68173D5B" w14:textId="77777777" w:rsidR="009B317F" w:rsidRDefault="009B317F" w:rsidP="009B317F">
      <w:pPr>
        <w:rPr>
          <w:rFonts w:hint="eastAsia"/>
        </w:rPr>
      </w:pPr>
    </w:p>
    <w:p w14:paraId="31767455" w14:textId="26E26921" w:rsidR="009B317F" w:rsidRDefault="009B317F" w:rsidP="009B317F">
      <w:pPr>
        <w:pStyle w:val="a7"/>
        <w:keepNext/>
        <w:rPr>
          <w:rFonts w:hint="eastAsia"/>
        </w:rPr>
      </w:pPr>
      <w:bookmarkStart w:id="0" w:name="_Ref203573526"/>
      <w:r>
        <w:t xml:space="preserve">表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表 \* ARABIC \s 1 ">
        <w:r>
          <w:rPr>
            <w:noProof/>
          </w:rPr>
          <w:t>1</w:t>
        </w:r>
      </w:fldSimple>
      <w:bookmarkEnd w:id="0"/>
      <w:r>
        <w:rPr>
          <w:rFonts w:hint="eastAsia"/>
        </w:rPr>
        <w:t xml:space="preserve"> 用語の定義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380"/>
      </w:tblGrid>
      <w:tr w:rsidR="009B317F" w14:paraId="4D13F972" w14:textId="77777777" w:rsidTr="009B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A78DE3F" w14:textId="4A012B1C" w:rsidR="009B317F" w:rsidRPr="009B317F" w:rsidRDefault="009B317F" w:rsidP="009B317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#</w:t>
            </w:r>
          </w:p>
        </w:tc>
        <w:tc>
          <w:tcPr>
            <w:tcW w:w="2693" w:type="dxa"/>
          </w:tcPr>
          <w:p w14:paraId="29F2D395" w14:textId="7BB271B8" w:rsidR="009B317F" w:rsidRPr="009B317F" w:rsidRDefault="009B317F" w:rsidP="009B3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用語</w:t>
            </w:r>
          </w:p>
        </w:tc>
        <w:tc>
          <w:tcPr>
            <w:tcW w:w="5380" w:type="dxa"/>
          </w:tcPr>
          <w:p w14:paraId="63ABB38C" w14:textId="646AFE00" w:rsidR="009B317F" w:rsidRDefault="009B317F" w:rsidP="009B3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説明</w:t>
            </w:r>
          </w:p>
        </w:tc>
      </w:tr>
      <w:tr w:rsidR="009B317F" w14:paraId="6A3DAE66" w14:textId="77777777" w:rsidTr="009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55605C" w14:textId="77777777" w:rsidR="009B317F" w:rsidRPr="009B317F" w:rsidRDefault="009B317F" w:rsidP="009B317F">
            <w:pPr>
              <w:pStyle w:val="a6"/>
              <w:numPr>
                <w:ilvl w:val="0"/>
                <w:numId w:val="38"/>
              </w:numPr>
              <w:ind w:leftChars="0"/>
              <w:rPr>
                <w:rFonts w:hint="eastAsia"/>
              </w:rPr>
            </w:pPr>
          </w:p>
        </w:tc>
        <w:tc>
          <w:tcPr>
            <w:tcW w:w="2693" w:type="dxa"/>
          </w:tcPr>
          <w:p w14:paraId="705E6A02" w14:textId="77777777" w:rsidR="009B317F" w:rsidRDefault="009B317F" w:rsidP="009B3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380" w:type="dxa"/>
          </w:tcPr>
          <w:p w14:paraId="7115BE98" w14:textId="77777777" w:rsidR="009B317F" w:rsidRDefault="009B317F" w:rsidP="009B3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48F0F75" w14:textId="77777777" w:rsidR="009B317F" w:rsidRDefault="009B317F" w:rsidP="009B317F"/>
    <w:p w14:paraId="0FD969EC" w14:textId="77777777" w:rsidR="009B317F" w:rsidRDefault="009B317F" w:rsidP="009B317F"/>
    <w:p w14:paraId="6C6B8334" w14:textId="5D0D4803" w:rsidR="009B317F" w:rsidRDefault="009B317F" w:rsidP="009B317F">
      <w:pPr>
        <w:pStyle w:val="1"/>
      </w:pPr>
      <w:r>
        <w:rPr>
          <w:rFonts w:hint="eastAsia"/>
        </w:rPr>
        <w:t>空き稼働マッチングの概要</w:t>
      </w:r>
    </w:p>
    <w:p w14:paraId="6B1B6102" w14:textId="398E751B" w:rsidR="009B317F" w:rsidRPr="009B317F" w:rsidRDefault="009B317F" w:rsidP="009B317F">
      <w:pPr>
        <w:rPr>
          <w:b/>
          <w:bCs/>
        </w:rPr>
      </w:pPr>
      <w:r w:rsidRPr="009B317F">
        <w:rPr>
          <w:rFonts w:hint="eastAsia"/>
          <w:b/>
          <w:bCs/>
        </w:rPr>
        <w:t>[工事の進捗管理]</w:t>
      </w:r>
    </w:p>
    <w:p w14:paraId="7C44113B" w14:textId="01F33A97" w:rsidR="009B317F" w:rsidRDefault="009B317F" w:rsidP="009B317F">
      <w:r>
        <w:rPr>
          <w:rFonts w:hint="eastAsia"/>
        </w:rPr>
        <w:t>・データ管理で工事の進捗を管理する</w:t>
      </w:r>
    </w:p>
    <w:p w14:paraId="0951B578" w14:textId="5DCC4EAD" w:rsidR="009B317F" w:rsidRDefault="009B317F" w:rsidP="009B317F">
      <w:r>
        <w:rPr>
          <w:rFonts w:hint="eastAsia"/>
        </w:rPr>
        <w:t>・工事の進捗は、ガントチャートで表示する(ライブラリで表示したい)</w:t>
      </w:r>
    </w:p>
    <w:p w14:paraId="3A883583" w14:textId="77777777" w:rsidR="009B317F" w:rsidRDefault="009B317F" w:rsidP="009B317F"/>
    <w:p w14:paraId="1C08AE64" w14:textId="77777777" w:rsidR="009B317F" w:rsidRDefault="009B317F" w:rsidP="009B317F"/>
    <w:p w14:paraId="4FA8886B" w14:textId="07695769" w:rsidR="009B317F" w:rsidRPr="009B317F" w:rsidRDefault="009B317F" w:rsidP="009B317F">
      <w:pPr>
        <w:rPr>
          <w:b/>
          <w:bCs/>
        </w:rPr>
      </w:pPr>
      <w:r w:rsidRPr="009B317F">
        <w:rPr>
          <w:rFonts w:hint="eastAsia"/>
          <w:b/>
          <w:bCs/>
        </w:rPr>
        <w:t>[空き稼働の管理]</w:t>
      </w:r>
    </w:p>
    <w:p w14:paraId="2B7BF79A" w14:textId="1A7354E7" w:rsidR="009B317F" w:rsidRDefault="009B317F" w:rsidP="009B317F">
      <w:r>
        <w:rPr>
          <w:rFonts w:hint="eastAsia"/>
        </w:rPr>
        <w:t>・データ管理で作業者が稼働する予定(シフト)を入力する</w:t>
      </w:r>
    </w:p>
    <w:p w14:paraId="1712C33B" w14:textId="6DB1B9FF" w:rsidR="009B317F" w:rsidRDefault="009B317F" w:rsidP="009B317F">
      <w:r>
        <w:rPr>
          <w:rFonts w:hint="eastAsia"/>
        </w:rPr>
        <w:t>・カレンダーで表示する(なくてもいいが、デモのときにかっこいい)</w:t>
      </w:r>
    </w:p>
    <w:p w14:paraId="6F7FCBB4" w14:textId="77777777" w:rsidR="009B317F" w:rsidRDefault="009B317F" w:rsidP="009B317F"/>
    <w:p w14:paraId="3D173C1B" w14:textId="77777777" w:rsidR="009B317F" w:rsidRDefault="009B317F" w:rsidP="009B317F"/>
    <w:p w14:paraId="558616D4" w14:textId="7BA49896" w:rsidR="009B317F" w:rsidRPr="009B317F" w:rsidRDefault="009B317F" w:rsidP="009B317F">
      <w:pPr>
        <w:rPr>
          <w:b/>
          <w:bCs/>
        </w:rPr>
      </w:pPr>
      <w:r w:rsidRPr="009B317F">
        <w:rPr>
          <w:rFonts w:hint="eastAsia"/>
          <w:b/>
          <w:bCs/>
        </w:rPr>
        <w:lastRenderedPageBreak/>
        <w:t>[マッチング]</w:t>
      </w:r>
    </w:p>
    <w:p w14:paraId="3C1E6276" w14:textId="77777777" w:rsidR="009B317F" w:rsidRPr="009B317F" w:rsidRDefault="009B317F" w:rsidP="009B317F">
      <w:pPr>
        <w:rPr>
          <w:rFonts w:hint="eastAsia"/>
        </w:rPr>
      </w:pPr>
    </w:p>
    <w:sectPr w:rsidR="009B317F" w:rsidRPr="009B317F" w:rsidSect="00E4411B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44C71" w14:textId="77777777" w:rsidR="004E08BD" w:rsidRDefault="004E08BD" w:rsidP="00982AEB">
      <w:r>
        <w:separator/>
      </w:r>
    </w:p>
  </w:endnote>
  <w:endnote w:type="continuationSeparator" w:id="0">
    <w:p w14:paraId="6CAFACBF" w14:textId="77777777" w:rsidR="004E08BD" w:rsidRDefault="004E08BD" w:rsidP="009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1723280"/>
      <w:docPartObj>
        <w:docPartGallery w:val="Page Numbers (Bottom of Page)"/>
        <w:docPartUnique/>
      </w:docPartObj>
    </w:sdtPr>
    <w:sdtContent>
      <w:p w14:paraId="2E1C23B9" w14:textId="77777777" w:rsidR="00982AEB" w:rsidRDefault="00982AE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93306D" w14:textId="77777777" w:rsidR="00982AEB" w:rsidRDefault="00982AE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5215E" w14:textId="77777777" w:rsidR="004E08BD" w:rsidRDefault="004E08BD" w:rsidP="00982AEB">
      <w:r>
        <w:separator/>
      </w:r>
    </w:p>
  </w:footnote>
  <w:footnote w:type="continuationSeparator" w:id="0">
    <w:p w14:paraId="09A2E485" w14:textId="77777777" w:rsidR="004E08BD" w:rsidRDefault="004E08BD" w:rsidP="009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5119"/>
    <w:multiLevelType w:val="hybridMultilevel"/>
    <w:tmpl w:val="0F8A87E4"/>
    <w:lvl w:ilvl="0" w:tplc="0958F10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AF5308"/>
    <w:multiLevelType w:val="hybridMultilevel"/>
    <w:tmpl w:val="363634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73924E9"/>
    <w:multiLevelType w:val="hybridMultilevel"/>
    <w:tmpl w:val="2AC8AFF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9A75B07"/>
    <w:multiLevelType w:val="hybridMultilevel"/>
    <w:tmpl w:val="B5E220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BA53F67"/>
    <w:multiLevelType w:val="hybridMultilevel"/>
    <w:tmpl w:val="20C0DDB0"/>
    <w:lvl w:ilvl="0" w:tplc="0C161D5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4EA56A5"/>
    <w:multiLevelType w:val="hybridMultilevel"/>
    <w:tmpl w:val="22FA2A06"/>
    <w:lvl w:ilvl="0" w:tplc="F3DE414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55D0AC6"/>
    <w:multiLevelType w:val="hybridMultilevel"/>
    <w:tmpl w:val="D1761432"/>
    <w:lvl w:ilvl="0" w:tplc="1128912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A675F83"/>
    <w:multiLevelType w:val="hybridMultilevel"/>
    <w:tmpl w:val="4238CF46"/>
    <w:lvl w:ilvl="0" w:tplc="8EE42FD4">
      <w:numFmt w:val="bullet"/>
      <w:lvlText w:val="・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8" w15:restartNumberingAfterBreak="0">
    <w:nsid w:val="2ABB7715"/>
    <w:multiLevelType w:val="hybridMultilevel"/>
    <w:tmpl w:val="44445540"/>
    <w:lvl w:ilvl="0" w:tplc="1128912C"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B0928EF"/>
    <w:multiLevelType w:val="hybridMultilevel"/>
    <w:tmpl w:val="42AC1CD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2B994603"/>
    <w:multiLevelType w:val="hybridMultilevel"/>
    <w:tmpl w:val="42AC1C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371A31F5"/>
    <w:multiLevelType w:val="hybridMultilevel"/>
    <w:tmpl w:val="6FCA32EA"/>
    <w:lvl w:ilvl="0" w:tplc="0C161D5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A3D76D7"/>
    <w:multiLevelType w:val="hybridMultilevel"/>
    <w:tmpl w:val="D7A8F6E4"/>
    <w:lvl w:ilvl="0" w:tplc="96C466E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3" w15:restartNumberingAfterBreak="0">
    <w:nsid w:val="3A993A95"/>
    <w:multiLevelType w:val="hybridMultilevel"/>
    <w:tmpl w:val="557A95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F375BAA"/>
    <w:multiLevelType w:val="hybridMultilevel"/>
    <w:tmpl w:val="12324A8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42F62958"/>
    <w:multiLevelType w:val="hybridMultilevel"/>
    <w:tmpl w:val="A12828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45F80CED"/>
    <w:multiLevelType w:val="hybridMultilevel"/>
    <w:tmpl w:val="2AC8AF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4744350E"/>
    <w:multiLevelType w:val="hybridMultilevel"/>
    <w:tmpl w:val="D5D2673E"/>
    <w:lvl w:ilvl="0" w:tplc="0958F10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92D7F05"/>
    <w:multiLevelType w:val="hybridMultilevel"/>
    <w:tmpl w:val="4B06BE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A572DEF"/>
    <w:multiLevelType w:val="hybridMultilevel"/>
    <w:tmpl w:val="42AC1CD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4B536F51"/>
    <w:multiLevelType w:val="hybridMultilevel"/>
    <w:tmpl w:val="98DCC8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4C7C7583"/>
    <w:multiLevelType w:val="multilevel"/>
    <w:tmpl w:val="E5FC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52212"/>
    <w:multiLevelType w:val="hybridMultilevel"/>
    <w:tmpl w:val="6ECC06B6"/>
    <w:lvl w:ilvl="0" w:tplc="67D2404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1D77EAC"/>
    <w:multiLevelType w:val="multilevel"/>
    <w:tmpl w:val="F35A68C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50F7AD0"/>
    <w:multiLevelType w:val="hybridMultilevel"/>
    <w:tmpl w:val="A26220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5" w15:restartNumberingAfterBreak="0">
    <w:nsid w:val="57CA2C98"/>
    <w:multiLevelType w:val="hybridMultilevel"/>
    <w:tmpl w:val="12324A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6" w15:restartNumberingAfterBreak="0">
    <w:nsid w:val="57D01114"/>
    <w:multiLevelType w:val="hybridMultilevel"/>
    <w:tmpl w:val="AC20FA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7" w15:restartNumberingAfterBreak="0">
    <w:nsid w:val="581F74F7"/>
    <w:multiLevelType w:val="hybridMultilevel"/>
    <w:tmpl w:val="DAF81672"/>
    <w:lvl w:ilvl="0" w:tplc="33687B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8" w15:restartNumberingAfterBreak="0">
    <w:nsid w:val="58C6611D"/>
    <w:multiLevelType w:val="hybridMultilevel"/>
    <w:tmpl w:val="154C4D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48D8FC22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9" w15:restartNumberingAfterBreak="0">
    <w:nsid w:val="5CB56819"/>
    <w:multiLevelType w:val="hybridMultilevel"/>
    <w:tmpl w:val="42AC1CD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5E8C7173"/>
    <w:multiLevelType w:val="hybridMultilevel"/>
    <w:tmpl w:val="261C82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F451E16"/>
    <w:multiLevelType w:val="hybridMultilevel"/>
    <w:tmpl w:val="886E812E"/>
    <w:lvl w:ilvl="0" w:tplc="0390ED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2" w15:restartNumberingAfterBreak="0">
    <w:nsid w:val="61717EDC"/>
    <w:multiLevelType w:val="hybridMultilevel"/>
    <w:tmpl w:val="073262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3" w15:restartNumberingAfterBreak="0">
    <w:nsid w:val="622F7909"/>
    <w:multiLevelType w:val="hybridMultilevel"/>
    <w:tmpl w:val="AC20FAC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4" w15:restartNumberingAfterBreak="0">
    <w:nsid w:val="69565A06"/>
    <w:multiLevelType w:val="hybridMultilevel"/>
    <w:tmpl w:val="9F806AAA"/>
    <w:lvl w:ilvl="0" w:tplc="0958F10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2DE0F2F"/>
    <w:multiLevelType w:val="hybridMultilevel"/>
    <w:tmpl w:val="44B8BBB6"/>
    <w:lvl w:ilvl="0" w:tplc="1128912C"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97C5A02"/>
    <w:multiLevelType w:val="hybridMultilevel"/>
    <w:tmpl w:val="469AFB54"/>
    <w:lvl w:ilvl="0" w:tplc="BC28F5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7" w15:restartNumberingAfterBreak="0">
    <w:nsid w:val="7AF13AE8"/>
    <w:multiLevelType w:val="hybridMultilevel"/>
    <w:tmpl w:val="51988AE2"/>
    <w:lvl w:ilvl="0" w:tplc="0958F10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94556125">
    <w:abstractNumId w:val="23"/>
  </w:num>
  <w:num w:numId="2" w16cid:durableId="287207847">
    <w:abstractNumId w:val="28"/>
  </w:num>
  <w:num w:numId="3" w16cid:durableId="195001901">
    <w:abstractNumId w:val="7"/>
  </w:num>
  <w:num w:numId="4" w16cid:durableId="1871070881">
    <w:abstractNumId w:val="25"/>
  </w:num>
  <w:num w:numId="5" w16cid:durableId="1134760429">
    <w:abstractNumId w:val="14"/>
  </w:num>
  <w:num w:numId="6" w16cid:durableId="69624316">
    <w:abstractNumId w:val="26"/>
  </w:num>
  <w:num w:numId="7" w16cid:durableId="2126920394">
    <w:abstractNumId w:val="6"/>
  </w:num>
  <w:num w:numId="8" w16cid:durableId="838346740">
    <w:abstractNumId w:val="33"/>
  </w:num>
  <w:num w:numId="9" w16cid:durableId="529539605">
    <w:abstractNumId w:val="21"/>
  </w:num>
  <w:num w:numId="10" w16cid:durableId="890919362">
    <w:abstractNumId w:val="15"/>
  </w:num>
  <w:num w:numId="11" w16cid:durableId="395275657">
    <w:abstractNumId w:val="30"/>
  </w:num>
  <w:num w:numId="12" w16cid:durableId="330639376">
    <w:abstractNumId w:val="22"/>
  </w:num>
  <w:num w:numId="13" w16cid:durableId="1863013581">
    <w:abstractNumId w:val="1"/>
  </w:num>
  <w:num w:numId="14" w16cid:durableId="2016809663">
    <w:abstractNumId w:val="36"/>
  </w:num>
  <w:num w:numId="15" w16cid:durableId="703210349">
    <w:abstractNumId w:val="12"/>
  </w:num>
  <w:num w:numId="16" w16cid:durableId="1661346564">
    <w:abstractNumId w:val="31"/>
  </w:num>
  <w:num w:numId="17" w16cid:durableId="580531303">
    <w:abstractNumId w:val="27"/>
  </w:num>
  <w:num w:numId="18" w16cid:durableId="241912967">
    <w:abstractNumId w:val="8"/>
  </w:num>
  <w:num w:numId="19" w16cid:durableId="1276055278">
    <w:abstractNumId w:val="11"/>
  </w:num>
  <w:num w:numId="20" w16cid:durableId="1910460344">
    <w:abstractNumId w:val="4"/>
  </w:num>
  <w:num w:numId="21" w16cid:durableId="1823812776">
    <w:abstractNumId w:val="35"/>
  </w:num>
  <w:num w:numId="22" w16cid:durableId="1714383753">
    <w:abstractNumId w:val="16"/>
  </w:num>
  <w:num w:numId="23" w16cid:durableId="930897249">
    <w:abstractNumId w:val="2"/>
  </w:num>
  <w:num w:numId="24" w16cid:durableId="1291782637">
    <w:abstractNumId w:val="5"/>
  </w:num>
  <w:num w:numId="25" w16cid:durableId="1114136680">
    <w:abstractNumId w:val="13"/>
  </w:num>
  <w:num w:numId="26" w16cid:durableId="1867140164">
    <w:abstractNumId w:val="0"/>
  </w:num>
  <w:num w:numId="27" w16cid:durableId="1921133095">
    <w:abstractNumId w:val="32"/>
  </w:num>
  <w:num w:numId="28" w16cid:durableId="598677509">
    <w:abstractNumId w:val="10"/>
  </w:num>
  <w:num w:numId="29" w16cid:durableId="1711497491">
    <w:abstractNumId w:val="29"/>
  </w:num>
  <w:num w:numId="30" w16cid:durableId="193080566">
    <w:abstractNumId w:val="9"/>
  </w:num>
  <w:num w:numId="31" w16cid:durableId="1829517049">
    <w:abstractNumId w:val="19"/>
  </w:num>
  <w:num w:numId="32" w16cid:durableId="1005016673">
    <w:abstractNumId w:val="3"/>
  </w:num>
  <w:num w:numId="33" w16cid:durableId="971982910">
    <w:abstractNumId w:val="18"/>
  </w:num>
  <w:num w:numId="34" w16cid:durableId="1352609139">
    <w:abstractNumId w:val="20"/>
  </w:num>
  <w:num w:numId="35" w16cid:durableId="1676424200">
    <w:abstractNumId w:val="17"/>
  </w:num>
  <w:num w:numId="36" w16cid:durableId="1016267554">
    <w:abstractNumId w:val="34"/>
  </w:num>
  <w:num w:numId="37" w16cid:durableId="772014843">
    <w:abstractNumId w:val="37"/>
  </w:num>
  <w:num w:numId="38" w16cid:durableId="197894848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27"/>
    <w:rsid w:val="000011CC"/>
    <w:rsid w:val="00001232"/>
    <w:rsid w:val="000030D3"/>
    <w:rsid w:val="00003197"/>
    <w:rsid w:val="00005259"/>
    <w:rsid w:val="000066BB"/>
    <w:rsid w:val="00006951"/>
    <w:rsid w:val="00011571"/>
    <w:rsid w:val="00011A78"/>
    <w:rsid w:val="00012D68"/>
    <w:rsid w:val="00012F40"/>
    <w:rsid w:val="00013E71"/>
    <w:rsid w:val="000178AF"/>
    <w:rsid w:val="000201A8"/>
    <w:rsid w:val="00020E96"/>
    <w:rsid w:val="0002349D"/>
    <w:rsid w:val="0002641E"/>
    <w:rsid w:val="000273F2"/>
    <w:rsid w:val="000279A3"/>
    <w:rsid w:val="00030CC8"/>
    <w:rsid w:val="000316C6"/>
    <w:rsid w:val="000328A4"/>
    <w:rsid w:val="00035A65"/>
    <w:rsid w:val="00036E58"/>
    <w:rsid w:val="00037C6A"/>
    <w:rsid w:val="000418E5"/>
    <w:rsid w:val="00041FB2"/>
    <w:rsid w:val="0004224B"/>
    <w:rsid w:val="00044C45"/>
    <w:rsid w:val="00046BCA"/>
    <w:rsid w:val="00056426"/>
    <w:rsid w:val="00057207"/>
    <w:rsid w:val="0006352A"/>
    <w:rsid w:val="0006360F"/>
    <w:rsid w:val="00063835"/>
    <w:rsid w:val="000676CD"/>
    <w:rsid w:val="0007159E"/>
    <w:rsid w:val="0007384D"/>
    <w:rsid w:val="0007454F"/>
    <w:rsid w:val="00074A92"/>
    <w:rsid w:val="00075B08"/>
    <w:rsid w:val="0007630C"/>
    <w:rsid w:val="00076F59"/>
    <w:rsid w:val="000806BC"/>
    <w:rsid w:val="00080DF3"/>
    <w:rsid w:val="00082471"/>
    <w:rsid w:val="0008434C"/>
    <w:rsid w:val="00085A42"/>
    <w:rsid w:val="00085DE1"/>
    <w:rsid w:val="00086F77"/>
    <w:rsid w:val="0008750E"/>
    <w:rsid w:val="0008759A"/>
    <w:rsid w:val="00091A36"/>
    <w:rsid w:val="00091F6F"/>
    <w:rsid w:val="0009261B"/>
    <w:rsid w:val="00092D8C"/>
    <w:rsid w:val="0009330B"/>
    <w:rsid w:val="00093481"/>
    <w:rsid w:val="00094FCE"/>
    <w:rsid w:val="00095756"/>
    <w:rsid w:val="000A2EEC"/>
    <w:rsid w:val="000A33B3"/>
    <w:rsid w:val="000A3C30"/>
    <w:rsid w:val="000A503F"/>
    <w:rsid w:val="000A5733"/>
    <w:rsid w:val="000A57F9"/>
    <w:rsid w:val="000A65B2"/>
    <w:rsid w:val="000A740E"/>
    <w:rsid w:val="000B0F58"/>
    <w:rsid w:val="000B1183"/>
    <w:rsid w:val="000B1827"/>
    <w:rsid w:val="000B2B64"/>
    <w:rsid w:val="000B2E7A"/>
    <w:rsid w:val="000B32EF"/>
    <w:rsid w:val="000B41B9"/>
    <w:rsid w:val="000B5BC1"/>
    <w:rsid w:val="000B651F"/>
    <w:rsid w:val="000B6C3D"/>
    <w:rsid w:val="000B7194"/>
    <w:rsid w:val="000B7A8D"/>
    <w:rsid w:val="000C10AF"/>
    <w:rsid w:val="000C174F"/>
    <w:rsid w:val="000C177F"/>
    <w:rsid w:val="000C1ECA"/>
    <w:rsid w:val="000C36AA"/>
    <w:rsid w:val="000C4FB0"/>
    <w:rsid w:val="000C5C9A"/>
    <w:rsid w:val="000C6A1A"/>
    <w:rsid w:val="000C7B38"/>
    <w:rsid w:val="000D0905"/>
    <w:rsid w:val="000D3617"/>
    <w:rsid w:val="000D6D36"/>
    <w:rsid w:val="000D77E8"/>
    <w:rsid w:val="000E1F87"/>
    <w:rsid w:val="000E4A63"/>
    <w:rsid w:val="000E6BC3"/>
    <w:rsid w:val="000E7ABB"/>
    <w:rsid w:val="000F233C"/>
    <w:rsid w:val="000F4C32"/>
    <w:rsid w:val="000F5AC1"/>
    <w:rsid w:val="000F6B4F"/>
    <w:rsid w:val="000F6D12"/>
    <w:rsid w:val="000F7B3C"/>
    <w:rsid w:val="0010048F"/>
    <w:rsid w:val="00101AB3"/>
    <w:rsid w:val="00101C53"/>
    <w:rsid w:val="0010300B"/>
    <w:rsid w:val="00103D7C"/>
    <w:rsid w:val="00103DB1"/>
    <w:rsid w:val="00107251"/>
    <w:rsid w:val="001079B5"/>
    <w:rsid w:val="00107EA3"/>
    <w:rsid w:val="00111343"/>
    <w:rsid w:val="0011272C"/>
    <w:rsid w:val="00112A48"/>
    <w:rsid w:val="00112E81"/>
    <w:rsid w:val="00112FD8"/>
    <w:rsid w:val="0011370C"/>
    <w:rsid w:val="00113DCA"/>
    <w:rsid w:val="001174D2"/>
    <w:rsid w:val="001177DA"/>
    <w:rsid w:val="00123B18"/>
    <w:rsid w:val="00124368"/>
    <w:rsid w:val="00132391"/>
    <w:rsid w:val="00133101"/>
    <w:rsid w:val="001375F2"/>
    <w:rsid w:val="0014024B"/>
    <w:rsid w:val="00140370"/>
    <w:rsid w:val="00140539"/>
    <w:rsid w:val="00140BF4"/>
    <w:rsid w:val="001418FC"/>
    <w:rsid w:val="00141995"/>
    <w:rsid w:val="00142807"/>
    <w:rsid w:val="001453A8"/>
    <w:rsid w:val="0014592C"/>
    <w:rsid w:val="00146567"/>
    <w:rsid w:val="001466B3"/>
    <w:rsid w:val="001466F4"/>
    <w:rsid w:val="00147BA3"/>
    <w:rsid w:val="00150A4D"/>
    <w:rsid w:val="0015202A"/>
    <w:rsid w:val="0015280C"/>
    <w:rsid w:val="00153DFA"/>
    <w:rsid w:val="00153F24"/>
    <w:rsid w:val="001541A4"/>
    <w:rsid w:val="00155E37"/>
    <w:rsid w:val="0015673C"/>
    <w:rsid w:val="001578D6"/>
    <w:rsid w:val="00157E83"/>
    <w:rsid w:val="0016113E"/>
    <w:rsid w:val="001611FB"/>
    <w:rsid w:val="00162121"/>
    <w:rsid w:val="00164917"/>
    <w:rsid w:val="00164C81"/>
    <w:rsid w:val="00166153"/>
    <w:rsid w:val="00166D55"/>
    <w:rsid w:val="00166DC5"/>
    <w:rsid w:val="00166E5F"/>
    <w:rsid w:val="00167922"/>
    <w:rsid w:val="00167A11"/>
    <w:rsid w:val="00173F15"/>
    <w:rsid w:val="00174BF3"/>
    <w:rsid w:val="00176994"/>
    <w:rsid w:val="00176BAC"/>
    <w:rsid w:val="00176E9B"/>
    <w:rsid w:val="00177060"/>
    <w:rsid w:val="00180258"/>
    <w:rsid w:val="00180A7D"/>
    <w:rsid w:val="0018140C"/>
    <w:rsid w:val="001829AC"/>
    <w:rsid w:val="00182E5F"/>
    <w:rsid w:val="001848B3"/>
    <w:rsid w:val="00184DCF"/>
    <w:rsid w:val="001853CF"/>
    <w:rsid w:val="001861CD"/>
    <w:rsid w:val="00193BF6"/>
    <w:rsid w:val="00194B14"/>
    <w:rsid w:val="001972C5"/>
    <w:rsid w:val="001A03CE"/>
    <w:rsid w:val="001A2748"/>
    <w:rsid w:val="001A4674"/>
    <w:rsid w:val="001A4B1B"/>
    <w:rsid w:val="001A4E08"/>
    <w:rsid w:val="001A4E59"/>
    <w:rsid w:val="001A6625"/>
    <w:rsid w:val="001A663C"/>
    <w:rsid w:val="001A6F6A"/>
    <w:rsid w:val="001B46CF"/>
    <w:rsid w:val="001B4961"/>
    <w:rsid w:val="001B6F88"/>
    <w:rsid w:val="001B768C"/>
    <w:rsid w:val="001C00B2"/>
    <w:rsid w:val="001C08E4"/>
    <w:rsid w:val="001C2D81"/>
    <w:rsid w:val="001C359B"/>
    <w:rsid w:val="001C44D2"/>
    <w:rsid w:val="001C4705"/>
    <w:rsid w:val="001C6B7E"/>
    <w:rsid w:val="001D0C47"/>
    <w:rsid w:val="001D118D"/>
    <w:rsid w:val="001D2895"/>
    <w:rsid w:val="001D38EF"/>
    <w:rsid w:val="001D49E9"/>
    <w:rsid w:val="001D57B4"/>
    <w:rsid w:val="001D6E80"/>
    <w:rsid w:val="001E0675"/>
    <w:rsid w:val="001E0E86"/>
    <w:rsid w:val="001E1588"/>
    <w:rsid w:val="001E1B40"/>
    <w:rsid w:val="001E1E4D"/>
    <w:rsid w:val="001E25C8"/>
    <w:rsid w:val="001E4895"/>
    <w:rsid w:val="001E6A12"/>
    <w:rsid w:val="001F01A4"/>
    <w:rsid w:val="001F07EE"/>
    <w:rsid w:val="001F103B"/>
    <w:rsid w:val="001F17B1"/>
    <w:rsid w:val="001F1C9F"/>
    <w:rsid w:val="001F5109"/>
    <w:rsid w:val="001F5A05"/>
    <w:rsid w:val="001F6680"/>
    <w:rsid w:val="001F7318"/>
    <w:rsid w:val="00200912"/>
    <w:rsid w:val="00200961"/>
    <w:rsid w:val="00200C96"/>
    <w:rsid w:val="002036F6"/>
    <w:rsid w:val="00203C13"/>
    <w:rsid w:val="002044D2"/>
    <w:rsid w:val="00211B40"/>
    <w:rsid w:val="00211F5E"/>
    <w:rsid w:val="002121C3"/>
    <w:rsid w:val="002156B0"/>
    <w:rsid w:val="00215D37"/>
    <w:rsid w:val="00215DD2"/>
    <w:rsid w:val="002165F7"/>
    <w:rsid w:val="002170A4"/>
    <w:rsid w:val="00221F4E"/>
    <w:rsid w:val="002221ED"/>
    <w:rsid w:val="00224FBF"/>
    <w:rsid w:val="00225A40"/>
    <w:rsid w:val="00226FFD"/>
    <w:rsid w:val="00227A01"/>
    <w:rsid w:val="00227A3B"/>
    <w:rsid w:val="00231D62"/>
    <w:rsid w:val="0023227A"/>
    <w:rsid w:val="00232730"/>
    <w:rsid w:val="00234915"/>
    <w:rsid w:val="0023520B"/>
    <w:rsid w:val="00236370"/>
    <w:rsid w:val="0024150D"/>
    <w:rsid w:val="00241A5A"/>
    <w:rsid w:val="00242E80"/>
    <w:rsid w:val="002430CD"/>
    <w:rsid w:val="00244849"/>
    <w:rsid w:val="00245BBF"/>
    <w:rsid w:val="002466A4"/>
    <w:rsid w:val="00246EEC"/>
    <w:rsid w:val="002508AE"/>
    <w:rsid w:val="00251DC0"/>
    <w:rsid w:val="00251E3D"/>
    <w:rsid w:val="00252072"/>
    <w:rsid w:val="00252D3F"/>
    <w:rsid w:val="002561D7"/>
    <w:rsid w:val="002600BF"/>
    <w:rsid w:val="00261F44"/>
    <w:rsid w:val="00262EA7"/>
    <w:rsid w:val="00263B6A"/>
    <w:rsid w:val="00265FF8"/>
    <w:rsid w:val="002672AD"/>
    <w:rsid w:val="00267A47"/>
    <w:rsid w:val="00267CD7"/>
    <w:rsid w:val="002710C4"/>
    <w:rsid w:val="00273345"/>
    <w:rsid w:val="00273FF6"/>
    <w:rsid w:val="00274EF9"/>
    <w:rsid w:val="002752BC"/>
    <w:rsid w:val="002759D6"/>
    <w:rsid w:val="00276484"/>
    <w:rsid w:val="00281467"/>
    <w:rsid w:val="002829C6"/>
    <w:rsid w:val="00282A26"/>
    <w:rsid w:val="00282B74"/>
    <w:rsid w:val="002865B4"/>
    <w:rsid w:val="002866AE"/>
    <w:rsid w:val="00287698"/>
    <w:rsid w:val="00292B70"/>
    <w:rsid w:val="0029352C"/>
    <w:rsid w:val="00294163"/>
    <w:rsid w:val="00294D43"/>
    <w:rsid w:val="00295AA7"/>
    <w:rsid w:val="00297333"/>
    <w:rsid w:val="002A33C8"/>
    <w:rsid w:val="002A524A"/>
    <w:rsid w:val="002A5A22"/>
    <w:rsid w:val="002A67B6"/>
    <w:rsid w:val="002B0BB9"/>
    <w:rsid w:val="002B2D87"/>
    <w:rsid w:val="002B3D48"/>
    <w:rsid w:val="002B4DE1"/>
    <w:rsid w:val="002B4F78"/>
    <w:rsid w:val="002B6A69"/>
    <w:rsid w:val="002B6BC9"/>
    <w:rsid w:val="002B6F40"/>
    <w:rsid w:val="002B7F15"/>
    <w:rsid w:val="002C1F81"/>
    <w:rsid w:val="002C392B"/>
    <w:rsid w:val="002C4FD1"/>
    <w:rsid w:val="002C59C6"/>
    <w:rsid w:val="002C6173"/>
    <w:rsid w:val="002C69A9"/>
    <w:rsid w:val="002C6A1A"/>
    <w:rsid w:val="002C76AE"/>
    <w:rsid w:val="002D06AB"/>
    <w:rsid w:val="002D0816"/>
    <w:rsid w:val="002D2B7A"/>
    <w:rsid w:val="002D3CE4"/>
    <w:rsid w:val="002D498A"/>
    <w:rsid w:val="002D5288"/>
    <w:rsid w:val="002D5B5F"/>
    <w:rsid w:val="002D5ED9"/>
    <w:rsid w:val="002E1758"/>
    <w:rsid w:val="002E1A75"/>
    <w:rsid w:val="002E316C"/>
    <w:rsid w:val="002E4B40"/>
    <w:rsid w:val="002E5960"/>
    <w:rsid w:val="002E6255"/>
    <w:rsid w:val="002E7F27"/>
    <w:rsid w:val="002F27F8"/>
    <w:rsid w:val="002F34C8"/>
    <w:rsid w:val="002F3906"/>
    <w:rsid w:val="002F3ADB"/>
    <w:rsid w:val="002F4F49"/>
    <w:rsid w:val="00302AB0"/>
    <w:rsid w:val="00303648"/>
    <w:rsid w:val="0030501D"/>
    <w:rsid w:val="003057ED"/>
    <w:rsid w:val="00305D1C"/>
    <w:rsid w:val="00305EF6"/>
    <w:rsid w:val="00306524"/>
    <w:rsid w:val="003076D4"/>
    <w:rsid w:val="00307739"/>
    <w:rsid w:val="00307818"/>
    <w:rsid w:val="003104E3"/>
    <w:rsid w:val="00312623"/>
    <w:rsid w:val="003137D1"/>
    <w:rsid w:val="003155B4"/>
    <w:rsid w:val="003172B5"/>
    <w:rsid w:val="00317FCF"/>
    <w:rsid w:val="003220E8"/>
    <w:rsid w:val="00323AEB"/>
    <w:rsid w:val="003241B4"/>
    <w:rsid w:val="00324615"/>
    <w:rsid w:val="003249C3"/>
    <w:rsid w:val="00324B07"/>
    <w:rsid w:val="003254C1"/>
    <w:rsid w:val="00326676"/>
    <w:rsid w:val="00332279"/>
    <w:rsid w:val="0033369C"/>
    <w:rsid w:val="003358FC"/>
    <w:rsid w:val="003367FC"/>
    <w:rsid w:val="0033686F"/>
    <w:rsid w:val="0034114B"/>
    <w:rsid w:val="00341915"/>
    <w:rsid w:val="00342CB8"/>
    <w:rsid w:val="0034317F"/>
    <w:rsid w:val="003449FF"/>
    <w:rsid w:val="00345A48"/>
    <w:rsid w:val="00346389"/>
    <w:rsid w:val="003464F1"/>
    <w:rsid w:val="00346DFD"/>
    <w:rsid w:val="00352B11"/>
    <w:rsid w:val="00354670"/>
    <w:rsid w:val="00355BC1"/>
    <w:rsid w:val="00356B1A"/>
    <w:rsid w:val="00356E36"/>
    <w:rsid w:val="00357031"/>
    <w:rsid w:val="00361ECD"/>
    <w:rsid w:val="00362594"/>
    <w:rsid w:val="003627B4"/>
    <w:rsid w:val="00363730"/>
    <w:rsid w:val="0036437E"/>
    <w:rsid w:val="0036489F"/>
    <w:rsid w:val="00367509"/>
    <w:rsid w:val="0037145B"/>
    <w:rsid w:val="00371837"/>
    <w:rsid w:val="00371E7E"/>
    <w:rsid w:val="00372C09"/>
    <w:rsid w:val="00373A32"/>
    <w:rsid w:val="00373A3D"/>
    <w:rsid w:val="003742BD"/>
    <w:rsid w:val="003746AA"/>
    <w:rsid w:val="003751FA"/>
    <w:rsid w:val="003758BC"/>
    <w:rsid w:val="003759A8"/>
    <w:rsid w:val="00377B0D"/>
    <w:rsid w:val="00381BF6"/>
    <w:rsid w:val="00385725"/>
    <w:rsid w:val="00391EB5"/>
    <w:rsid w:val="00393652"/>
    <w:rsid w:val="00394F72"/>
    <w:rsid w:val="00395654"/>
    <w:rsid w:val="00395D92"/>
    <w:rsid w:val="00397BF9"/>
    <w:rsid w:val="003A08B2"/>
    <w:rsid w:val="003A13CF"/>
    <w:rsid w:val="003A1C13"/>
    <w:rsid w:val="003A366A"/>
    <w:rsid w:val="003A4C65"/>
    <w:rsid w:val="003A4F3D"/>
    <w:rsid w:val="003A5BE0"/>
    <w:rsid w:val="003A5E03"/>
    <w:rsid w:val="003B057F"/>
    <w:rsid w:val="003B2567"/>
    <w:rsid w:val="003B4B85"/>
    <w:rsid w:val="003B4B96"/>
    <w:rsid w:val="003B51FF"/>
    <w:rsid w:val="003B5F41"/>
    <w:rsid w:val="003B65B6"/>
    <w:rsid w:val="003B6F3B"/>
    <w:rsid w:val="003C0464"/>
    <w:rsid w:val="003C2647"/>
    <w:rsid w:val="003C2DB2"/>
    <w:rsid w:val="003C3027"/>
    <w:rsid w:val="003C3A4C"/>
    <w:rsid w:val="003C4A5C"/>
    <w:rsid w:val="003C5DC3"/>
    <w:rsid w:val="003C6A15"/>
    <w:rsid w:val="003C6C24"/>
    <w:rsid w:val="003C7338"/>
    <w:rsid w:val="003D1B19"/>
    <w:rsid w:val="003D2CEA"/>
    <w:rsid w:val="003D334F"/>
    <w:rsid w:val="003D4E3B"/>
    <w:rsid w:val="003D5EDF"/>
    <w:rsid w:val="003D74FF"/>
    <w:rsid w:val="003D7584"/>
    <w:rsid w:val="003E0EDD"/>
    <w:rsid w:val="003E228C"/>
    <w:rsid w:val="003E26E6"/>
    <w:rsid w:val="003E387D"/>
    <w:rsid w:val="003E5022"/>
    <w:rsid w:val="003E55D5"/>
    <w:rsid w:val="003E6003"/>
    <w:rsid w:val="003E6C27"/>
    <w:rsid w:val="003E7F6D"/>
    <w:rsid w:val="003F1FE7"/>
    <w:rsid w:val="003F251C"/>
    <w:rsid w:val="003F26CB"/>
    <w:rsid w:val="003F4B50"/>
    <w:rsid w:val="003F4B91"/>
    <w:rsid w:val="003F4D7E"/>
    <w:rsid w:val="003F54BE"/>
    <w:rsid w:val="003F5CEB"/>
    <w:rsid w:val="003F6B77"/>
    <w:rsid w:val="003F7B2F"/>
    <w:rsid w:val="004007E3"/>
    <w:rsid w:val="004026B5"/>
    <w:rsid w:val="00406442"/>
    <w:rsid w:val="00407F83"/>
    <w:rsid w:val="00410D02"/>
    <w:rsid w:val="00410E36"/>
    <w:rsid w:val="00413B46"/>
    <w:rsid w:val="00415AFE"/>
    <w:rsid w:val="00417083"/>
    <w:rsid w:val="004215F5"/>
    <w:rsid w:val="0042259F"/>
    <w:rsid w:val="0042314D"/>
    <w:rsid w:val="004245BB"/>
    <w:rsid w:val="00424D48"/>
    <w:rsid w:val="00427974"/>
    <w:rsid w:val="0043258F"/>
    <w:rsid w:val="0043272C"/>
    <w:rsid w:val="00432A91"/>
    <w:rsid w:val="00433E86"/>
    <w:rsid w:val="00435474"/>
    <w:rsid w:val="00435C31"/>
    <w:rsid w:val="00436496"/>
    <w:rsid w:val="00436C74"/>
    <w:rsid w:val="00437680"/>
    <w:rsid w:val="00437810"/>
    <w:rsid w:val="00440AC5"/>
    <w:rsid w:val="0044178C"/>
    <w:rsid w:val="0044181F"/>
    <w:rsid w:val="00441F7B"/>
    <w:rsid w:val="00443195"/>
    <w:rsid w:val="00444847"/>
    <w:rsid w:val="0044755A"/>
    <w:rsid w:val="0045072A"/>
    <w:rsid w:val="00450D78"/>
    <w:rsid w:val="00451494"/>
    <w:rsid w:val="00451A34"/>
    <w:rsid w:val="0045207F"/>
    <w:rsid w:val="00452FA1"/>
    <w:rsid w:val="00453222"/>
    <w:rsid w:val="004534C4"/>
    <w:rsid w:val="00454409"/>
    <w:rsid w:val="00456FB7"/>
    <w:rsid w:val="0046034D"/>
    <w:rsid w:val="004603F6"/>
    <w:rsid w:val="00460FF6"/>
    <w:rsid w:val="004617EA"/>
    <w:rsid w:val="004619E5"/>
    <w:rsid w:val="00463527"/>
    <w:rsid w:val="00463EA4"/>
    <w:rsid w:val="0046408C"/>
    <w:rsid w:val="004658D6"/>
    <w:rsid w:val="00466299"/>
    <w:rsid w:val="00470639"/>
    <w:rsid w:val="00470BE2"/>
    <w:rsid w:val="004726AB"/>
    <w:rsid w:val="00473810"/>
    <w:rsid w:val="004750E3"/>
    <w:rsid w:val="004806AE"/>
    <w:rsid w:val="00483A9B"/>
    <w:rsid w:val="00485276"/>
    <w:rsid w:val="004869B5"/>
    <w:rsid w:val="00493438"/>
    <w:rsid w:val="00494423"/>
    <w:rsid w:val="004A074F"/>
    <w:rsid w:val="004A08F2"/>
    <w:rsid w:val="004A0C55"/>
    <w:rsid w:val="004A36CD"/>
    <w:rsid w:val="004A4423"/>
    <w:rsid w:val="004A4CE1"/>
    <w:rsid w:val="004A5A01"/>
    <w:rsid w:val="004A6498"/>
    <w:rsid w:val="004A6924"/>
    <w:rsid w:val="004B0820"/>
    <w:rsid w:val="004B08D5"/>
    <w:rsid w:val="004B0CB5"/>
    <w:rsid w:val="004B2368"/>
    <w:rsid w:val="004B3663"/>
    <w:rsid w:val="004B4201"/>
    <w:rsid w:val="004B504D"/>
    <w:rsid w:val="004B658F"/>
    <w:rsid w:val="004B6DD2"/>
    <w:rsid w:val="004B7B96"/>
    <w:rsid w:val="004C02AB"/>
    <w:rsid w:val="004C211F"/>
    <w:rsid w:val="004C2639"/>
    <w:rsid w:val="004C396B"/>
    <w:rsid w:val="004C3D9A"/>
    <w:rsid w:val="004C6150"/>
    <w:rsid w:val="004C63C7"/>
    <w:rsid w:val="004D007A"/>
    <w:rsid w:val="004D0448"/>
    <w:rsid w:val="004D09B6"/>
    <w:rsid w:val="004D143E"/>
    <w:rsid w:val="004D2941"/>
    <w:rsid w:val="004D2CAD"/>
    <w:rsid w:val="004D32C5"/>
    <w:rsid w:val="004D3C65"/>
    <w:rsid w:val="004D6E65"/>
    <w:rsid w:val="004D748E"/>
    <w:rsid w:val="004E08BD"/>
    <w:rsid w:val="004E09AE"/>
    <w:rsid w:val="004E0DD6"/>
    <w:rsid w:val="004E1655"/>
    <w:rsid w:val="004E4C0D"/>
    <w:rsid w:val="004E5887"/>
    <w:rsid w:val="004E74B8"/>
    <w:rsid w:val="004E78CD"/>
    <w:rsid w:val="004F047B"/>
    <w:rsid w:val="004F1DD7"/>
    <w:rsid w:val="004F3F27"/>
    <w:rsid w:val="004F4101"/>
    <w:rsid w:val="004F4EAA"/>
    <w:rsid w:val="004F53C7"/>
    <w:rsid w:val="004F6512"/>
    <w:rsid w:val="004F674C"/>
    <w:rsid w:val="004F7CC2"/>
    <w:rsid w:val="005004B3"/>
    <w:rsid w:val="00501065"/>
    <w:rsid w:val="00502873"/>
    <w:rsid w:val="00502C78"/>
    <w:rsid w:val="0050367C"/>
    <w:rsid w:val="00503792"/>
    <w:rsid w:val="00503857"/>
    <w:rsid w:val="0050412A"/>
    <w:rsid w:val="0050443B"/>
    <w:rsid w:val="005056BE"/>
    <w:rsid w:val="005124DC"/>
    <w:rsid w:val="0051491C"/>
    <w:rsid w:val="005159FB"/>
    <w:rsid w:val="00517F43"/>
    <w:rsid w:val="00520432"/>
    <w:rsid w:val="005233BE"/>
    <w:rsid w:val="0052346F"/>
    <w:rsid w:val="00525628"/>
    <w:rsid w:val="00530F6F"/>
    <w:rsid w:val="0053313A"/>
    <w:rsid w:val="00533F7D"/>
    <w:rsid w:val="005347B3"/>
    <w:rsid w:val="00534FD8"/>
    <w:rsid w:val="00536058"/>
    <w:rsid w:val="005362F2"/>
    <w:rsid w:val="0053760F"/>
    <w:rsid w:val="00542178"/>
    <w:rsid w:val="0054343E"/>
    <w:rsid w:val="00544C02"/>
    <w:rsid w:val="00552156"/>
    <w:rsid w:val="005540A8"/>
    <w:rsid w:val="00557079"/>
    <w:rsid w:val="005605F8"/>
    <w:rsid w:val="00561536"/>
    <w:rsid w:val="005621F6"/>
    <w:rsid w:val="0056536A"/>
    <w:rsid w:val="00565E6A"/>
    <w:rsid w:val="00565E6D"/>
    <w:rsid w:val="0056696C"/>
    <w:rsid w:val="00566E10"/>
    <w:rsid w:val="00567D61"/>
    <w:rsid w:val="00570967"/>
    <w:rsid w:val="00573CB8"/>
    <w:rsid w:val="005740B3"/>
    <w:rsid w:val="00576762"/>
    <w:rsid w:val="005768D5"/>
    <w:rsid w:val="00576A6E"/>
    <w:rsid w:val="005811F0"/>
    <w:rsid w:val="00581B1A"/>
    <w:rsid w:val="00581BC1"/>
    <w:rsid w:val="00581F09"/>
    <w:rsid w:val="00582438"/>
    <w:rsid w:val="00584B84"/>
    <w:rsid w:val="00584D4D"/>
    <w:rsid w:val="00584E54"/>
    <w:rsid w:val="00585280"/>
    <w:rsid w:val="00587D90"/>
    <w:rsid w:val="00591C7D"/>
    <w:rsid w:val="00591E50"/>
    <w:rsid w:val="005925A6"/>
    <w:rsid w:val="0059360E"/>
    <w:rsid w:val="00596287"/>
    <w:rsid w:val="005A2740"/>
    <w:rsid w:val="005A36A8"/>
    <w:rsid w:val="005A384C"/>
    <w:rsid w:val="005A41D0"/>
    <w:rsid w:val="005A4452"/>
    <w:rsid w:val="005A4B4C"/>
    <w:rsid w:val="005A52C9"/>
    <w:rsid w:val="005A6B77"/>
    <w:rsid w:val="005A6C22"/>
    <w:rsid w:val="005A71EB"/>
    <w:rsid w:val="005A79D2"/>
    <w:rsid w:val="005B3B1D"/>
    <w:rsid w:val="005B7A17"/>
    <w:rsid w:val="005C040F"/>
    <w:rsid w:val="005C16EE"/>
    <w:rsid w:val="005C1C11"/>
    <w:rsid w:val="005C205B"/>
    <w:rsid w:val="005C3722"/>
    <w:rsid w:val="005C3E8A"/>
    <w:rsid w:val="005C4911"/>
    <w:rsid w:val="005C5063"/>
    <w:rsid w:val="005C5B3C"/>
    <w:rsid w:val="005C5C7E"/>
    <w:rsid w:val="005C5D31"/>
    <w:rsid w:val="005C70D6"/>
    <w:rsid w:val="005D2A5F"/>
    <w:rsid w:val="005D5147"/>
    <w:rsid w:val="005D6CC2"/>
    <w:rsid w:val="005D6CC8"/>
    <w:rsid w:val="005E0BAA"/>
    <w:rsid w:val="005E1265"/>
    <w:rsid w:val="005E1CAC"/>
    <w:rsid w:val="005E4573"/>
    <w:rsid w:val="005E6FB4"/>
    <w:rsid w:val="005F1427"/>
    <w:rsid w:val="005F18B9"/>
    <w:rsid w:val="005F1A9A"/>
    <w:rsid w:val="005F2105"/>
    <w:rsid w:val="005F22C8"/>
    <w:rsid w:val="005F54FE"/>
    <w:rsid w:val="005F6205"/>
    <w:rsid w:val="005F6653"/>
    <w:rsid w:val="005F6FD0"/>
    <w:rsid w:val="00603BED"/>
    <w:rsid w:val="0060509E"/>
    <w:rsid w:val="00605FE0"/>
    <w:rsid w:val="00607FBF"/>
    <w:rsid w:val="006121A0"/>
    <w:rsid w:val="00612676"/>
    <w:rsid w:val="006133CA"/>
    <w:rsid w:val="0061440F"/>
    <w:rsid w:val="00614ADB"/>
    <w:rsid w:val="006150DA"/>
    <w:rsid w:val="0061574C"/>
    <w:rsid w:val="00616CC3"/>
    <w:rsid w:val="006225B1"/>
    <w:rsid w:val="0062511C"/>
    <w:rsid w:val="00625EC9"/>
    <w:rsid w:val="00627515"/>
    <w:rsid w:val="0062777F"/>
    <w:rsid w:val="00630548"/>
    <w:rsid w:val="00630D07"/>
    <w:rsid w:val="006320E5"/>
    <w:rsid w:val="0063233E"/>
    <w:rsid w:val="00635499"/>
    <w:rsid w:val="006355CB"/>
    <w:rsid w:val="0063572A"/>
    <w:rsid w:val="00635A98"/>
    <w:rsid w:val="00635B71"/>
    <w:rsid w:val="00637C80"/>
    <w:rsid w:val="00640ED0"/>
    <w:rsid w:val="0064198A"/>
    <w:rsid w:val="00642D48"/>
    <w:rsid w:val="00643706"/>
    <w:rsid w:val="00643A2D"/>
    <w:rsid w:val="0064687B"/>
    <w:rsid w:val="006469A7"/>
    <w:rsid w:val="00646ABD"/>
    <w:rsid w:val="006470D3"/>
    <w:rsid w:val="00647568"/>
    <w:rsid w:val="00647B5A"/>
    <w:rsid w:val="0065101E"/>
    <w:rsid w:val="00651C78"/>
    <w:rsid w:val="006520D2"/>
    <w:rsid w:val="00652B39"/>
    <w:rsid w:val="00653C18"/>
    <w:rsid w:val="00653D78"/>
    <w:rsid w:val="006549AA"/>
    <w:rsid w:val="00657909"/>
    <w:rsid w:val="00657AF7"/>
    <w:rsid w:val="00657BE5"/>
    <w:rsid w:val="00660952"/>
    <w:rsid w:val="0066558D"/>
    <w:rsid w:val="006661B6"/>
    <w:rsid w:val="00671E70"/>
    <w:rsid w:val="00672357"/>
    <w:rsid w:val="00677566"/>
    <w:rsid w:val="00680F18"/>
    <w:rsid w:val="00681F47"/>
    <w:rsid w:val="006829CA"/>
    <w:rsid w:val="00684BC9"/>
    <w:rsid w:val="00684F0E"/>
    <w:rsid w:val="00685F7D"/>
    <w:rsid w:val="006878E9"/>
    <w:rsid w:val="00691DD8"/>
    <w:rsid w:val="006922E1"/>
    <w:rsid w:val="00692F97"/>
    <w:rsid w:val="0069341B"/>
    <w:rsid w:val="00693692"/>
    <w:rsid w:val="00695426"/>
    <w:rsid w:val="006A09A0"/>
    <w:rsid w:val="006A0C9E"/>
    <w:rsid w:val="006A0F5E"/>
    <w:rsid w:val="006A3FA9"/>
    <w:rsid w:val="006A53BE"/>
    <w:rsid w:val="006A690F"/>
    <w:rsid w:val="006A79B3"/>
    <w:rsid w:val="006A79E8"/>
    <w:rsid w:val="006B223B"/>
    <w:rsid w:val="006B4704"/>
    <w:rsid w:val="006B47FD"/>
    <w:rsid w:val="006B4894"/>
    <w:rsid w:val="006B5A4C"/>
    <w:rsid w:val="006B6585"/>
    <w:rsid w:val="006B6C19"/>
    <w:rsid w:val="006B6ECE"/>
    <w:rsid w:val="006C0D75"/>
    <w:rsid w:val="006C0F5C"/>
    <w:rsid w:val="006C19FD"/>
    <w:rsid w:val="006C1B39"/>
    <w:rsid w:val="006C205A"/>
    <w:rsid w:val="006C27CC"/>
    <w:rsid w:val="006C2938"/>
    <w:rsid w:val="006C3A73"/>
    <w:rsid w:val="006C3C7C"/>
    <w:rsid w:val="006C556E"/>
    <w:rsid w:val="006C57A8"/>
    <w:rsid w:val="006C5C92"/>
    <w:rsid w:val="006C5F03"/>
    <w:rsid w:val="006C642A"/>
    <w:rsid w:val="006C6AE6"/>
    <w:rsid w:val="006C7131"/>
    <w:rsid w:val="006C76A9"/>
    <w:rsid w:val="006D030E"/>
    <w:rsid w:val="006D18BA"/>
    <w:rsid w:val="006D2CC3"/>
    <w:rsid w:val="006D387B"/>
    <w:rsid w:val="006D3B84"/>
    <w:rsid w:val="006D508F"/>
    <w:rsid w:val="006D78F3"/>
    <w:rsid w:val="006E0BDB"/>
    <w:rsid w:val="006E2060"/>
    <w:rsid w:val="006E26FD"/>
    <w:rsid w:val="006E270A"/>
    <w:rsid w:val="006E34DB"/>
    <w:rsid w:val="006E4042"/>
    <w:rsid w:val="006E4D57"/>
    <w:rsid w:val="006E58D0"/>
    <w:rsid w:val="006E62C2"/>
    <w:rsid w:val="006E6C64"/>
    <w:rsid w:val="006E736A"/>
    <w:rsid w:val="006E75EF"/>
    <w:rsid w:val="006F07CB"/>
    <w:rsid w:val="006F1DD7"/>
    <w:rsid w:val="006F21EF"/>
    <w:rsid w:val="006F3460"/>
    <w:rsid w:val="006F3AC4"/>
    <w:rsid w:val="006F51F1"/>
    <w:rsid w:val="006F585A"/>
    <w:rsid w:val="006F6D33"/>
    <w:rsid w:val="006F7261"/>
    <w:rsid w:val="007006F6"/>
    <w:rsid w:val="00701863"/>
    <w:rsid w:val="00701C3E"/>
    <w:rsid w:val="00702B32"/>
    <w:rsid w:val="0070437E"/>
    <w:rsid w:val="00711169"/>
    <w:rsid w:val="00711E17"/>
    <w:rsid w:val="00713519"/>
    <w:rsid w:val="00713A26"/>
    <w:rsid w:val="007141EC"/>
    <w:rsid w:val="007206A9"/>
    <w:rsid w:val="00720A78"/>
    <w:rsid w:val="00725696"/>
    <w:rsid w:val="00726580"/>
    <w:rsid w:val="00730A08"/>
    <w:rsid w:val="007310EA"/>
    <w:rsid w:val="0073580F"/>
    <w:rsid w:val="00741F4B"/>
    <w:rsid w:val="00742EA4"/>
    <w:rsid w:val="00743DD8"/>
    <w:rsid w:val="00744D95"/>
    <w:rsid w:val="007451EC"/>
    <w:rsid w:val="00746A0D"/>
    <w:rsid w:val="00746C0B"/>
    <w:rsid w:val="007472D7"/>
    <w:rsid w:val="00747A12"/>
    <w:rsid w:val="007509D8"/>
    <w:rsid w:val="00750B0E"/>
    <w:rsid w:val="00750BE7"/>
    <w:rsid w:val="00750DCA"/>
    <w:rsid w:val="00750EF2"/>
    <w:rsid w:val="00752E66"/>
    <w:rsid w:val="00754E49"/>
    <w:rsid w:val="00756217"/>
    <w:rsid w:val="007563B7"/>
    <w:rsid w:val="0075647C"/>
    <w:rsid w:val="00757178"/>
    <w:rsid w:val="007627DB"/>
    <w:rsid w:val="00762F55"/>
    <w:rsid w:val="00764F99"/>
    <w:rsid w:val="00765FE0"/>
    <w:rsid w:val="00766AA9"/>
    <w:rsid w:val="0076700D"/>
    <w:rsid w:val="00767765"/>
    <w:rsid w:val="00767D4D"/>
    <w:rsid w:val="0077028A"/>
    <w:rsid w:val="007714D4"/>
    <w:rsid w:val="00773299"/>
    <w:rsid w:val="0077333E"/>
    <w:rsid w:val="00773707"/>
    <w:rsid w:val="00773F84"/>
    <w:rsid w:val="00774CD3"/>
    <w:rsid w:val="00781F43"/>
    <w:rsid w:val="00782B79"/>
    <w:rsid w:val="00783417"/>
    <w:rsid w:val="0078389A"/>
    <w:rsid w:val="007844EC"/>
    <w:rsid w:val="007852B7"/>
    <w:rsid w:val="007852E6"/>
    <w:rsid w:val="00785B3A"/>
    <w:rsid w:val="007862EA"/>
    <w:rsid w:val="00786BCF"/>
    <w:rsid w:val="00790D2F"/>
    <w:rsid w:val="007917E0"/>
    <w:rsid w:val="00791A56"/>
    <w:rsid w:val="00792194"/>
    <w:rsid w:val="00792F7F"/>
    <w:rsid w:val="0079307C"/>
    <w:rsid w:val="00793149"/>
    <w:rsid w:val="007963C4"/>
    <w:rsid w:val="00796A5B"/>
    <w:rsid w:val="00796ABE"/>
    <w:rsid w:val="007A0433"/>
    <w:rsid w:val="007A1BE1"/>
    <w:rsid w:val="007A1F7F"/>
    <w:rsid w:val="007A2931"/>
    <w:rsid w:val="007A36CC"/>
    <w:rsid w:val="007A510F"/>
    <w:rsid w:val="007A5523"/>
    <w:rsid w:val="007A6473"/>
    <w:rsid w:val="007A661A"/>
    <w:rsid w:val="007B0B1B"/>
    <w:rsid w:val="007B1181"/>
    <w:rsid w:val="007B5043"/>
    <w:rsid w:val="007B54D5"/>
    <w:rsid w:val="007B656F"/>
    <w:rsid w:val="007C0055"/>
    <w:rsid w:val="007C0718"/>
    <w:rsid w:val="007C0812"/>
    <w:rsid w:val="007C4B8F"/>
    <w:rsid w:val="007C4D1D"/>
    <w:rsid w:val="007C5BA2"/>
    <w:rsid w:val="007D0ED4"/>
    <w:rsid w:val="007D290D"/>
    <w:rsid w:val="007D2AEB"/>
    <w:rsid w:val="007D34CB"/>
    <w:rsid w:val="007D51A8"/>
    <w:rsid w:val="007E1C2C"/>
    <w:rsid w:val="007E1E7C"/>
    <w:rsid w:val="007E1FCB"/>
    <w:rsid w:val="007E2BC3"/>
    <w:rsid w:val="007E31B3"/>
    <w:rsid w:val="007E3A64"/>
    <w:rsid w:val="007E3C08"/>
    <w:rsid w:val="007E518A"/>
    <w:rsid w:val="007E5267"/>
    <w:rsid w:val="007E53F2"/>
    <w:rsid w:val="007E698D"/>
    <w:rsid w:val="007E7C04"/>
    <w:rsid w:val="007F02AB"/>
    <w:rsid w:val="007F04F3"/>
    <w:rsid w:val="007F0BA6"/>
    <w:rsid w:val="007F13A9"/>
    <w:rsid w:val="007F1459"/>
    <w:rsid w:val="007F1D02"/>
    <w:rsid w:val="007F1D8C"/>
    <w:rsid w:val="007F26F3"/>
    <w:rsid w:val="007F2F26"/>
    <w:rsid w:val="007F4DE0"/>
    <w:rsid w:val="007F4F90"/>
    <w:rsid w:val="007F5825"/>
    <w:rsid w:val="007F7302"/>
    <w:rsid w:val="007F7755"/>
    <w:rsid w:val="00801A8C"/>
    <w:rsid w:val="0080412C"/>
    <w:rsid w:val="008109AA"/>
    <w:rsid w:val="00810B66"/>
    <w:rsid w:val="00810CF2"/>
    <w:rsid w:val="00811F59"/>
    <w:rsid w:val="0081356F"/>
    <w:rsid w:val="00813C37"/>
    <w:rsid w:val="0081429F"/>
    <w:rsid w:val="00814D2C"/>
    <w:rsid w:val="00814E14"/>
    <w:rsid w:val="008150BD"/>
    <w:rsid w:val="008206DB"/>
    <w:rsid w:val="00821A7D"/>
    <w:rsid w:val="0082342B"/>
    <w:rsid w:val="0082362A"/>
    <w:rsid w:val="008245D5"/>
    <w:rsid w:val="008256A4"/>
    <w:rsid w:val="0082656B"/>
    <w:rsid w:val="00826B2D"/>
    <w:rsid w:val="00827061"/>
    <w:rsid w:val="00827335"/>
    <w:rsid w:val="008307D7"/>
    <w:rsid w:val="00830EF4"/>
    <w:rsid w:val="008321CD"/>
    <w:rsid w:val="00832EA3"/>
    <w:rsid w:val="00832F6D"/>
    <w:rsid w:val="008341E4"/>
    <w:rsid w:val="00835CDF"/>
    <w:rsid w:val="00842ABF"/>
    <w:rsid w:val="00844846"/>
    <w:rsid w:val="008457A4"/>
    <w:rsid w:val="00846152"/>
    <w:rsid w:val="008479B1"/>
    <w:rsid w:val="0085035C"/>
    <w:rsid w:val="008530C5"/>
    <w:rsid w:val="0085319C"/>
    <w:rsid w:val="008546B8"/>
    <w:rsid w:val="00854939"/>
    <w:rsid w:val="00855169"/>
    <w:rsid w:val="00860157"/>
    <w:rsid w:val="008608D2"/>
    <w:rsid w:val="00860A0A"/>
    <w:rsid w:val="00861B7F"/>
    <w:rsid w:val="0086296D"/>
    <w:rsid w:val="0086530C"/>
    <w:rsid w:val="008655C4"/>
    <w:rsid w:val="00867DD7"/>
    <w:rsid w:val="00867EE0"/>
    <w:rsid w:val="00867F4D"/>
    <w:rsid w:val="008706FD"/>
    <w:rsid w:val="00871866"/>
    <w:rsid w:val="008758E2"/>
    <w:rsid w:val="00875B26"/>
    <w:rsid w:val="00875E9D"/>
    <w:rsid w:val="00876570"/>
    <w:rsid w:val="00876FB8"/>
    <w:rsid w:val="0087742E"/>
    <w:rsid w:val="00882259"/>
    <w:rsid w:val="0088647D"/>
    <w:rsid w:val="008864CA"/>
    <w:rsid w:val="008868AB"/>
    <w:rsid w:val="00886C73"/>
    <w:rsid w:val="00892114"/>
    <w:rsid w:val="00892347"/>
    <w:rsid w:val="00892EFD"/>
    <w:rsid w:val="008934A9"/>
    <w:rsid w:val="00893B12"/>
    <w:rsid w:val="00897615"/>
    <w:rsid w:val="008A129D"/>
    <w:rsid w:val="008A19AD"/>
    <w:rsid w:val="008A435D"/>
    <w:rsid w:val="008A4E08"/>
    <w:rsid w:val="008A6407"/>
    <w:rsid w:val="008B3CE2"/>
    <w:rsid w:val="008B5B4A"/>
    <w:rsid w:val="008B6F2F"/>
    <w:rsid w:val="008C1059"/>
    <w:rsid w:val="008C4DD0"/>
    <w:rsid w:val="008C598A"/>
    <w:rsid w:val="008C5B81"/>
    <w:rsid w:val="008C5C7A"/>
    <w:rsid w:val="008D179D"/>
    <w:rsid w:val="008D2DAA"/>
    <w:rsid w:val="008D2FE9"/>
    <w:rsid w:val="008D576C"/>
    <w:rsid w:val="008D5DFA"/>
    <w:rsid w:val="008D6CEF"/>
    <w:rsid w:val="008E1107"/>
    <w:rsid w:val="008E2FBA"/>
    <w:rsid w:val="008E4671"/>
    <w:rsid w:val="008E6BEC"/>
    <w:rsid w:val="008E7816"/>
    <w:rsid w:val="008F3D43"/>
    <w:rsid w:val="008F5C18"/>
    <w:rsid w:val="008F648A"/>
    <w:rsid w:val="008F6CF3"/>
    <w:rsid w:val="008F7776"/>
    <w:rsid w:val="00901E7F"/>
    <w:rsid w:val="00901F8B"/>
    <w:rsid w:val="009037AC"/>
    <w:rsid w:val="00904301"/>
    <w:rsid w:val="00905B81"/>
    <w:rsid w:val="0090725E"/>
    <w:rsid w:val="00907B6F"/>
    <w:rsid w:val="0091124F"/>
    <w:rsid w:val="00911A0F"/>
    <w:rsid w:val="00912219"/>
    <w:rsid w:val="00913654"/>
    <w:rsid w:val="00914F53"/>
    <w:rsid w:val="009150CF"/>
    <w:rsid w:val="009151E3"/>
    <w:rsid w:val="00915C4B"/>
    <w:rsid w:val="009220CD"/>
    <w:rsid w:val="00922E12"/>
    <w:rsid w:val="0092468B"/>
    <w:rsid w:val="00927E9D"/>
    <w:rsid w:val="00930CD0"/>
    <w:rsid w:val="00931ECB"/>
    <w:rsid w:val="009320DE"/>
    <w:rsid w:val="00932866"/>
    <w:rsid w:val="00933097"/>
    <w:rsid w:val="0093334F"/>
    <w:rsid w:val="00933E87"/>
    <w:rsid w:val="009340F5"/>
    <w:rsid w:val="00935534"/>
    <w:rsid w:val="0093562B"/>
    <w:rsid w:val="00935F5B"/>
    <w:rsid w:val="00937013"/>
    <w:rsid w:val="0093724E"/>
    <w:rsid w:val="009373D0"/>
    <w:rsid w:val="009405BB"/>
    <w:rsid w:val="009409F1"/>
    <w:rsid w:val="00941963"/>
    <w:rsid w:val="00942426"/>
    <w:rsid w:val="00942611"/>
    <w:rsid w:val="00942739"/>
    <w:rsid w:val="00942A0B"/>
    <w:rsid w:val="009434B5"/>
    <w:rsid w:val="00943DB8"/>
    <w:rsid w:val="009442FB"/>
    <w:rsid w:val="00944A53"/>
    <w:rsid w:val="00944F90"/>
    <w:rsid w:val="009456C8"/>
    <w:rsid w:val="00946C15"/>
    <w:rsid w:val="009470F1"/>
    <w:rsid w:val="0094716F"/>
    <w:rsid w:val="0095041F"/>
    <w:rsid w:val="0095303C"/>
    <w:rsid w:val="009533A2"/>
    <w:rsid w:val="009535DD"/>
    <w:rsid w:val="00954998"/>
    <w:rsid w:val="009551B0"/>
    <w:rsid w:val="00955D63"/>
    <w:rsid w:val="0096050D"/>
    <w:rsid w:val="00960EEB"/>
    <w:rsid w:val="00962348"/>
    <w:rsid w:val="009665D1"/>
    <w:rsid w:val="00971D05"/>
    <w:rsid w:val="00972A31"/>
    <w:rsid w:val="00972C19"/>
    <w:rsid w:val="00972E3D"/>
    <w:rsid w:val="00973767"/>
    <w:rsid w:val="00973B64"/>
    <w:rsid w:val="00974C1E"/>
    <w:rsid w:val="009752F8"/>
    <w:rsid w:val="00976E9F"/>
    <w:rsid w:val="00977470"/>
    <w:rsid w:val="00982AEB"/>
    <w:rsid w:val="00983B2D"/>
    <w:rsid w:val="00984A10"/>
    <w:rsid w:val="00986050"/>
    <w:rsid w:val="0098723E"/>
    <w:rsid w:val="009873AD"/>
    <w:rsid w:val="00987683"/>
    <w:rsid w:val="00987C12"/>
    <w:rsid w:val="00990549"/>
    <w:rsid w:val="00990B3E"/>
    <w:rsid w:val="00991A2D"/>
    <w:rsid w:val="009920F9"/>
    <w:rsid w:val="00996CCB"/>
    <w:rsid w:val="00997B76"/>
    <w:rsid w:val="009A3809"/>
    <w:rsid w:val="009A4C0B"/>
    <w:rsid w:val="009A6481"/>
    <w:rsid w:val="009B2439"/>
    <w:rsid w:val="009B317F"/>
    <w:rsid w:val="009B366F"/>
    <w:rsid w:val="009B63E7"/>
    <w:rsid w:val="009B6750"/>
    <w:rsid w:val="009B6EAF"/>
    <w:rsid w:val="009C1D22"/>
    <w:rsid w:val="009C1F53"/>
    <w:rsid w:val="009C25A1"/>
    <w:rsid w:val="009C7687"/>
    <w:rsid w:val="009D0210"/>
    <w:rsid w:val="009D085D"/>
    <w:rsid w:val="009D0F1E"/>
    <w:rsid w:val="009D1248"/>
    <w:rsid w:val="009E0B3B"/>
    <w:rsid w:val="009E12E0"/>
    <w:rsid w:val="009E28A6"/>
    <w:rsid w:val="009E2B21"/>
    <w:rsid w:val="009E2D84"/>
    <w:rsid w:val="009E35F4"/>
    <w:rsid w:val="009E3D8B"/>
    <w:rsid w:val="009E3F6D"/>
    <w:rsid w:val="009E4058"/>
    <w:rsid w:val="009E5A69"/>
    <w:rsid w:val="009F123D"/>
    <w:rsid w:val="009F128D"/>
    <w:rsid w:val="009F1968"/>
    <w:rsid w:val="009F1D30"/>
    <w:rsid w:val="009F358A"/>
    <w:rsid w:val="009F3918"/>
    <w:rsid w:val="009F3C44"/>
    <w:rsid w:val="009F40AF"/>
    <w:rsid w:val="009F4BB9"/>
    <w:rsid w:val="009F4CD0"/>
    <w:rsid w:val="009F5528"/>
    <w:rsid w:val="009F6048"/>
    <w:rsid w:val="009F6CE6"/>
    <w:rsid w:val="009F7762"/>
    <w:rsid w:val="00A01C18"/>
    <w:rsid w:val="00A01E98"/>
    <w:rsid w:val="00A0260F"/>
    <w:rsid w:val="00A02B35"/>
    <w:rsid w:val="00A0485E"/>
    <w:rsid w:val="00A04A60"/>
    <w:rsid w:val="00A04E08"/>
    <w:rsid w:val="00A05DA8"/>
    <w:rsid w:val="00A06FFB"/>
    <w:rsid w:val="00A13A0E"/>
    <w:rsid w:val="00A13E3B"/>
    <w:rsid w:val="00A14396"/>
    <w:rsid w:val="00A14594"/>
    <w:rsid w:val="00A14CD6"/>
    <w:rsid w:val="00A14F39"/>
    <w:rsid w:val="00A15DE6"/>
    <w:rsid w:val="00A162D6"/>
    <w:rsid w:val="00A16662"/>
    <w:rsid w:val="00A1788D"/>
    <w:rsid w:val="00A21195"/>
    <w:rsid w:val="00A221B5"/>
    <w:rsid w:val="00A23E0B"/>
    <w:rsid w:val="00A253A7"/>
    <w:rsid w:val="00A2666F"/>
    <w:rsid w:val="00A2672A"/>
    <w:rsid w:val="00A2694D"/>
    <w:rsid w:val="00A270F5"/>
    <w:rsid w:val="00A357F6"/>
    <w:rsid w:val="00A358C5"/>
    <w:rsid w:val="00A364ED"/>
    <w:rsid w:val="00A36F3C"/>
    <w:rsid w:val="00A42673"/>
    <w:rsid w:val="00A43A19"/>
    <w:rsid w:val="00A43F90"/>
    <w:rsid w:val="00A455A7"/>
    <w:rsid w:val="00A46D10"/>
    <w:rsid w:val="00A475E8"/>
    <w:rsid w:val="00A47B2D"/>
    <w:rsid w:val="00A509CA"/>
    <w:rsid w:val="00A51998"/>
    <w:rsid w:val="00A52952"/>
    <w:rsid w:val="00A5361B"/>
    <w:rsid w:val="00A541D6"/>
    <w:rsid w:val="00A545EB"/>
    <w:rsid w:val="00A54C6A"/>
    <w:rsid w:val="00A554C0"/>
    <w:rsid w:val="00A55DE5"/>
    <w:rsid w:val="00A5797D"/>
    <w:rsid w:val="00A60D27"/>
    <w:rsid w:val="00A619CC"/>
    <w:rsid w:val="00A622FF"/>
    <w:rsid w:val="00A63CB7"/>
    <w:rsid w:val="00A6422E"/>
    <w:rsid w:val="00A64B37"/>
    <w:rsid w:val="00A64E01"/>
    <w:rsid w:val="00A6638D"/>
    <w:rsid w:val="00A678DB"/>
    <w:rsid w:val="00A7002C"/>
    <w:rsid w:val="00A70DBB"/>
    <w:rsid w:val="00A70FC2"/>
    <w:rsid w:val="00A713D6"/>
    <w:rsid w:val="00A7140F"/>
    <w:rsid w:val="00A721C5"/>
    <w:rsid w:val="00A74122"/>
    <w:rsid w:val="00A7479E"/>
    <w:rsid w:val="00A75EB6"/>
    <w:rsid w:val="00A767A8"/>
    <w:rsid w:val="00A7697C"/>
    <w:rsid w:val="00A77B17"/>
    <w:rsid w:val="00A77F48"/>
    <w:rsid w:val="00A837D1"/>
    <w:rsid w:val="00A84318"/>
    <w:rsid w:val="00A85714"/>
    <w:rsid w:val="00A8656E"/>
    <w:rsid w:val="00A90F7D"/>
    <w:rsid w:val="00A91C3A"/>
    <w:rsid w:val="00A92031"/>
    <w:rsid w:val="00A926C9"/>
    <w:rsid w:val="00A92AEB"/>
    <w:rsid w:val="00A9483E"/>
    <w:rsid w:val="00A94B8C"/>
    <w:rsid w:val="00AA1C22"/>
    <w:rsid w:val="00AB0080"/>
    <w:rsid w:val="00AB02F9"/>
    <w:rsid w:val="00AB22A5"/>
    <w:rsid w:val="00AB2AB9"/>
    <w:rsid w:val="00AB37A5"/>
    <w:rsid w:val="00AB40D9"/>
    <w:rsid w:val="00AB40ED"/>
    <w:rsid w:val="00AB4EA2"/>
    <w:rsid w:val="00AB4F48"/>
    <w:rsid w:val="00AB6D92"/>
    <w:rsid w:val="00AC277E"/>
    <w:rsid w:val="00AC2DD6"/>
    <w:rsid w:val="00AC3E63"/>
    <w:rsid w:val="00AC5121"/>
    <w:rsid w:val="00AC6761"/>
    <w:rsid w:val="00AC6918"/>
    <w:rsid w:val="00AC70A3"/>
    <w:rsid w:val="00AC7F25"/>
    <w:rsid w:val="00AD11D5"/>
    <w:rsid w:val="00AD1689"/>
    <w:rsid w:val="00AD1BD5"/>
    <w:rsid w:val="00AD208E"/>
    <w:rsid w:val="00AD515C"/>
    <w:rsid w:val="00AD61F0"/>
    <w:rsid w:val="00AD7AE8"/>
    <w:rsid w:val="00AE1290"/>
    <w:rsid w:val="00AE177E"/>
    <w:rsid w:val="00AE2023"/>
    <w:rsid w:val="00AE2772"/>
    <w:rsid w:val="00AF0F9A"/>
    <w:rsid w:val="00AF1A96"/>
    <w:rsid w:val="00AF26F3"/>
    <w:rsid w:val="00AF3B33"/>
    <w:rsid w:val="00AF3F5E"/>
    <w:rsid w:val="00AF53A9"/>
    <w:rsid w:val="00AF60E6"/>
    <w:rsid w:val="00B02687"/>
    <w:rsid w:val="00B02B3A"/>
    <w:rsid w:val="00B032A4"/>
    <w:rsid w:val="00B042ED"/>
    <w:rsid w:val="00B061F5"/>
    <w:rsid w:val="00B06569"/>
    <w:rsid w:val="00B073FC"/>
    <w:rsid w:val="00B113E1"/>
    <w:rsid w:val="00B15BC4"/>
    <w:rsid w:val="00B17E4F"/>
    <w:rsid w:val="00B22231"/>
    <w:rsid w:val="00B2243B"/>
    <w:rsid w:val="00B23526"/>
    <w:rsid w:val="00B243B9"/>
    <w:rsid w:val="00B25B67"/>
    <w:rsid w:val="00B301D4"/>
    <w:rsid w:val="00B30335"/>
    <w:rsid w:val="00B31EE7"/>
    <w:rsid w:val="00B3245E"/>
    <w:rsid w:val="00B32C09"/>
    <w:rsid w:val="00B336BE"/>
    <w:rsid w:val="00B3376C"/>
    <w:rsid w:val="00B343E8"/>
    <w:rsid w:val="00B36021"/>
    <w:rsid w:val="00B40457"/>
    <w:rsid w:val="00B40B4D"/>
    <w:rsid w:val="00B43762"/>
    <w:rsid w:val="00B45CB4"/>
    <w:rsid w:val="00B46852"/>
    <w:rsid w:val="00B523E8"/>
    <w:rsid w:val="00B536E2"/>
    <w:rsid w:val="00B556CF"/>
    <w:rsid w:val="00B605AE"/>
    <w:rsid w:val="00B62349"/>
    <w:rsid w:val="00B63A66"/>
    <w:rsid w:val="00B64112"/>
    <w:rsid w:val="00B6443F"/>
    <w:rsid w:val="00B6446E"/>
    <w:rsid w:val="00B6577C"/>
    <w:rsid w:val="00B67034"/>
    <w:rsid w:val="00B67387"/>
    <w:rsid w:val="00B71A4B"/>
    <w:rsid w:val="00B733B6"/>
    <w:rsid w:val="00B7352E"/>
    <w:rsid w:val="00B74EFF"/>
    <w:rsid w:val="00B77521"/>
    <w:rsid w:val="00B776B2"/>
    <w:rsid w:val="00B77A35"/>
    <w:rsid w:val="00B807F7"/>
    <w:rsid w:val="00B81C83"/>
    <w:rsid w:val="00B81EAE"/>
    <w:rsid w:val="00B824DF"/>
    <w:rsid w:val="00B82FFF"/>
    <w:rsid w:val="00B850E3"/>
    <w:rsid w:val="00B860BF"/>
    <w:rsid w:val="00B86211"/>
    <w:rsid w:val="00B86CA6"/>
    <w:rsid w:val="00B8785B"/>
    <w:rsid w:val="00B91740"/>
    <w:rsid w:val="00B96148"/>
    <w:rsid w:val="00BA081A"/>
    <w:rsid w:val="00BA1826"/>
    <w:rsid w:val="00BA2AC4"/>
    <w:rsid w:val="00BA32B7"/>
    <w:rsid w:val="00BA41AA"/>
    <w:rsid w:val="00BA78E1"/>
    <w:rsid w:val="00BA7C22"/>
    <w:rsid w:val="00BB053C"/>
    <w:rsid w:val="00BB2CF9"/>
    <w:rsid w:val="00BB688B"/>
    <w:rsid w:val="00BC11D8"/>
    <w:rsid w:val="00BC2D06"/>
    <w:rsid w:val="00BC2F10"/>
    <w:rsid w:val="00BC48BE"/>
    <w:rsid w:val="00BC4E50"/>
    <w:rsid w:val="00BC6C64"/>
    <w:rsid w:val="00BC7C40"/>
    <w:rsid w:val="00BD00E2"/>
    <w:rsid w:val="00BD076C"/>
    <w:rsid w:val="00BD18D8"/>
    <w:rsid w:val="00BD190C"/>
    <w:rsid w:val="00BD24BF"/>
    <w:rsid w:val="00BD3792"/>
    <w:rsid w:val="00BD3AED"/>
    <w:rsid w:val="00BD7FE6"/>
    <w:rsid w:val="00BE0196"/>
    <w:rsid w:val="00BE1E93"/>
    <w:rsid w:val="00BE2530"/>
    <w:rsid w:val="00BE2B0C"/>
    <w:rsid w:val="00BE40CE"/>
    <w:rsid w:val="00BE55E3"/>
    <w:rsid w:val="00BE623A"/>
    <w:rsid w:val="00BE69C7"/>
    <w:rsid w:val="00BF069E"/>
    <w:rsid w:val="00BF0EE7"/>
    <w:rsid w:val="00BF6737"/>
    <w:rsid w:val="00BF694A"/>
    <w:rsid w:val="00C00141"/>
    <w:rsid w:val="00C00E7D"/>
    <w:rsid w:val="00C027B0"/>
    <w:rsid w:val="00C07A63"/>
    <w:rsid w:val="00C100B9"/>
    <w:rsid w:val="00C11FA4"/>
    <w:rsid w:val="00C12465"/>
    <w:rsid w:val="00C12DA5"/>
    <w:rsid w:val="00C136EC"/>
    <w:rsid w:val="00C145F9"/>
    <w:rsid w:val="00C14665"/>
    <w:rsid w:val="00C150DE"/>
    <w:rsid w:val="00C21D1D"/>
    <w:rsid w:val="00C22354"/>
    <w:rsid w:val="00C226CA"/>
    <w:rsid w:val="00C22BCC"/>
    <w:rsid w:val="00C22F17"/>
    <w:rsid w:val="00C2535B"/>
    <w:rsid w:val="00C30CB7"/>
    <w:rsid w:val="00C324B4"/>
    <w:rsid w:val="00C35862"/>
    <w:rsid w:val="00C36237"/>
    <w:rsid w:val="00C369B9"/>
    <w:rsid w:val="00C37343"/>
    <w:rsid w:val="00C37E5F"/>
    <w:rsid w:val="00C403A0"/>
    <w:rsid w:val="00C40C5D"/>
    <w:rsid w:val="00C41B27"/>
    <w:rsid w:val="00C4571B"/>
    <w:rsid w:val="00C47948"/>
    <w:rsid w:val="00C47DB1"/>
    <w:rsid w:val="00C50FA8"/>
    <w:rsid w:val="00C52C8A"/>
    <w:rsid w:val="00C54CA4"/>
    <w:rsid w:val="00C55B4F"/>
    <w:rsid w:val="00C56279"/>
    <w:rsid w:val="00C57A62"/>
    <w:rsid w:val="00C60E44"/>
    <w:rsid w:val="00C60E4B"/>
    <w:rsid w:val="00C6188B"/>
    <w:rsid w:val="00C620CE"/>
    <w:rsid w:val="00C63C56"/>
    <w:rsid w:val="00C648DF"/>
    <w:rsid w:val="00C64926"/>
    <w:rsid w:val="00C65958"/>
    <w:rsid w:val="00C701BD"/>
    <w:rsid w:val="00C71E19"/>
    <w:rsid w:val="00C75BAF"/>
    <w:rsid w:val="00C77979"/>
    <w:rsid w:val="00C82213"/>
    <w:rsid w:val="00C831A9"/>
    <w:rsid w:val="00C8344D"/>
    <w:rsid w:val="00C84D9E"/>
    <w:rsid w:val="00C87E96"/>
    <w:rsid w:val="00C905D1"/>
    <w:rsid w:val="00C90E94"/>
    <w:rsid w:val="00C927D1"/>
    <w:rsid w:val="00C93443"/>
    <w:rsid w:val="00C94E67"/>
    <w:rsid w:val="00C95B98"/>
    <w:rsid w:val="00C96BBB"/>
    <w:rsid w:val="00CA051D"/>
    <w:rsid w:val="00CA066E"/>
    <w:rsid w:val="00CA2135"/>
    <w:rsid w:val="00CA36EC"/>
    <w:rsid w:val="00CA47A3"/>
    <w:rsid w:val="00CA6840"/>
    <w:rsid w:val="00CB07F9"/>
    <w:rsid w:val="00CB28B4"/>
    <w:rsid w:val="00CB3FC6"/>
    <w:rsid w:val="00CB6574"/>
    <w:rsid w:val="00CB6A30"/>
    <w:rsid w:val="00CC01C1"/>
    <w:rsid w:val="00CC0D8E"/>
    <w:rsid w:val="00CC2338"/>
    <w:rsid w:val="00CC2458"/>
    <w:rsid w:val="00CC2AEB"/>
    <w:rsid w:val="00CC4A7C"/>
    <w:rsid w:val="00CC4B84"/>
    <w:rsid w:val="00CC5CE5"/>
    <w:rsid w:val="00CC6549"/>
    <w:rsid w:val="00CC6C24"/>
    <w:rsid w:val="00CC6CA2"/>
    <w:rsid w:val="00CC6D42"/>
    <w:rsid w:val="00CC7CE8"/>
    <w:rsid w:val="00CD3FE7"/>
    <w:rsid w:val="00CD427C"/>
    <w:rsid w:val="00CD4CAA"/>
    <w:rsid w:val="00CD7A44"/>
    <w:rsid w:val="00CD7D9A"/>
    <w:rsid w:val="00CE02E7"/>
    <w:rsid w:val="00CE1030"/>
    <w:rsid w:val="00CE273E"/>
    <w:rsid w:val="00CE29ED"/>
    <w:rsid w:val="00CE451D"/>
    <w:rsid w:val="00CE5576"/>
    <w:rsid w:val="00CE6EB3"/>
    <w:rsid w:val="00CF1054"/>
    <w:rsid w:val="00CF10AC"/>
    <w:rsid w:val="00CF18B8"/>
    <w:rsid w:val="00CF2FD8"/>
    <w:rsid w:val="00CF467C"/>
    <w:rsid w:val="00CF556B"/>
    <w:rsid w:val="00CF63DF"/>
    <w:rsid w:val="00CF6AC5"/>
    <w:rsid w:val="00CF6B3E"/>
    <w:rsid w:val="00CF73EF"/>
    <w:rsid w:val="00D01CEA"/>
    <w:rsid w:val="00D02B13"/>
    <w:rsid w:val="00D032CD"/>
    <w:rsid w:val="00D03CE4"/>
    <w:rsid w:val="00D04901"/>
    <w:rsid w:val="00D07386"/>
    <w:rsid w:val="00D07800"/>
    <w:rsid w:val="00D11CB9"/>
    <w:rsid w:val="00D12389"/>
    <w:rsid w:val="00D15718"/>
    <w:rsid w:val="00D1761B"/>
    <w:rsid w:val="00D17E2B"/>
    <w:rsid w:val="00D23D25"/>
    <w:rsid w:val="00D25065"/>
    <w:rsid w:val="00D250D4"/>
    <w:rsid w:val="00D25DFE"/>
    <w:rsid w:val="00D265B3"/>
    <w:rsid w:val="00D272DE"/>
    <w:rsid w:val="00D27766"/>
    <w:rsid w:val="00D3307C"/>
    <w:rsid w:val="00D337B1"/>
    <w:rsid w:val="00D34417"/>
    <w:rsid w:val="00D372CC"/>
    <w:rsid w:val="00D3791D"/>
    <w:rsid w:val="00D40E4D"/>
    <w:rsid w:val="00D41814"/>
    <w:rsid w:val="00D418A5"/>
    <w:rsid w:val="00D575B4"/>
    <w:rsid w:val="00D575D4"/>
    <w:rsid w:val="00D61138"/>
    <w:rsid w:val="00D617E0"/>
    <w:rsid w:val="00D61C90"/>
    <w:rsid w:val="00D63C8C"/>
    <w:rsid w:val="00D63DCC"/>
    <w:rsid w:val="00D64195"/>
    <w:rsid w:val="00D6422F"/>
    <w:rsid w:val="00D65DAB"/>
    <w:rsid w:val="00D6658D"/>
    <w:rsid w:val="00D67A14"/>
    <w:rsid w:val="00D67CDB"/>
    <w:rsid w:val="00D70ADF"/>
    <w:rsid w:val="00D71078"/>
    <w:rsid w:val="00D7253C"/>
    <w:rsid w:val="00D73ED0"/>
    <w:rsid w:val="00D74CE4"/>
    <w:rsid w:val="00D77373"/>
    <w:rsid w:val="00D804B8"/>
    <w:rsid w:val="00D8123E"/>
    <w:rsid w:val="00D81E5E"/>
    <w:rsid w:val="00D82F3F"/>
    <w:rsid w:val="00D8469B"/>
    <w:rsid w:val="00D84B1E"/>
    <w:rsid w:val="00D870DB"/>
    <w:rsid w:val="00D9310A"/>
    <w:rsid w:val="00D93167"/>
    <w:rsid w:val="00DA06D2"/>
    <w:rsid w:val="00DA11EF"/>
    <w:rsid w:val="00DA2A9B"/>
    <w:rsid w:val="00DA31B8"/>
    <w:rsid w:val="00DA4C1F"/>
    <w:rsid w:val="00DA4ED0"/>
    <w:rsid w:val="00DA4FDC"/>
    <w:rsid w:val="00DA63B4"/>
    <w:rsid w:val="00DA6CF5"/>
    <w:rsid w:val="00DA7FAA"/>
    <w:rsid w:val="00DB1862"/>
    <w:rsid w:val="00DB303E"/>
    <w:rsid w:val="00DB5A51"/>
    <w:rsid w:val="00DB6529"/>
    <w:rsid w:val="00DB7E22"/>
    <w:rsid w:val="00DC1E37"/>
    <w:rsid w:val="00DC2762"/>
    <w:rsid w:val="00DC2DAC"/>
    <w:rsid w:val="00DC4138"/>
    <w:rsid w:val="00DC44A6"/>
    <w:rsid w:val="00DC4874"/>
    <w:rsid w:val="00DD06C3"/>
    <w:rsid w:val="00DD1513"/>
    <w:rsid w:val="00DD16B6"/>
    <w:rsid w:val="00DD1BE6"/>
    <w:rsid w:val="00DD4773"/>
    <w:rsid w:val="00DD6295"/>
    <w:rsid w:val="00DE38CB"/>
    <w:rsid w:val="00DE39D4"/>
    <w:rsid w:val="00DE3EE8"/>
    <w:rsid w:val="00DE4A6A"/>
    <w:rsid w:val="00DE576E"/>
    <w:rsid w:val="00DE63B0"/>
    <w:rsid w:val="00DE7C99"/>
    <w:rsid w:val="00DF026C"/>
    <w:rsid w:val="00DF10B4"/>
    <w:rsid w:val="00DF1801"/>
    <w:rsid w:val="00DF1995"/>
    <w:rsid w:val="00DF1F4D"/>
    <w:rsid w:val="00DF2E31"/>
    <w:rsid w:val="00DF3D23"/>
    <w:rsid w:val="00DF5229"/>
    <w:rsid w:val="00E00315"/>
    <w:rsid w:val="00E00947"/>
    <w:rsid w:val="00E00F4E"/>
    <w:rsid w:val="00E02AE9"/>
    <w:rsid w:val="00E03654"/>
    <w:rsid w:val="00E03697"/>
    <w:rsid w:val="00E03E7A"/>
    <w:rsid w:val="00E04063"/>
    <w:rsid w:val="00E04A0A"/>
    <w:rsid w:val="00E073F0"/>
    <w:rsid w:val="00E07699"/>
    <w:rsid w:val="00E077EE"/>
    <w:rsid w:val="00E10008"/>
    <w:rsid w:val="00E103C3"/>
    <w:rsid w:val="00E11447"/>
    <w:rsid w:val="00E114BA"/>
    <w:rsid w:val="00E119D0"/>
    <w:rsid w:val="00E11B06"/>
    <w:rsid w:val="00E13312"/>
    <w:rsid w:val="00E1385B"/>
    <w:rsid w:val="00E13D80"/>
    <w:rsid w:val="00E14789"/>
    <w:rsid w:val="00E216F1"/>
    <w:rsid w:val="00E21A0A"/>
    <w:rsid w:val="00E22945"/>
    <w:rsid w:val="00E22A8D"/>
    <w:rsid w:val="00E23BC3"/>
    <w:rsid w:val="00E24430"/>
    <w:rsid w:val="00E24976"/>
    <w:rsid w:val="00E24F5F"/>
    <w:rsid w:val="00E262DD"/>
    <w:rsid w:val="00E30A37"/>
    <w:rsid w:val="00E345E0"/>
    <w:rsid w:val="00E34749"/>
    <w:rsid w:val="00E3549E"/>
    <w:rsid w:val="00E372C8"/>
    <w:rsid w:val="00E4009E"/>
    <w:rsid w:val="00E40331"/>
    <w:rsid w:val="00E40EAB"/>
    <w:rsid w:val="00E42B67"/>
    <w:rsid w:val="00E4346E"/>
    <w:rsid w:val="00E43957"/>
    <w:rsid w:val="00E439FB"/>
    <w:rsid w:val="00E4411B"/>
    <w:rsid w:val="00E44F30"/>
    <w:rsid w:val="00E4525F"/>
    <w:rsid w:val="00E45A64"/>
    <w:rsid w:val="00E477D3"/>
    <w:rsid w:val="00E5221F"/>
    <w:rsid w:val="00E54C83"/>
    <w:rsid w:val="00E562B0"/>
    <w:rsid w:val="00E60C1B"/>
    <w:rsid w:val="00E62837"/>
    <w:rsid w:val="00E62ECA"/>
    <w:rsid w:val="00E6410A"/>
    <w:rsid w:val="00E66A30"/>
    <w:rsid w:val="00E67621"/>
    <w:rsid w:val="00E677E3"/>
    <w:rsid w:val="00E6790D"/>
    <w:rsid w:val="00E715FF"/>
    <w:rsid w:val="00E71EC5"/>
    <w:rsid w:val="00E72970"/>
    <w:rsid w:val="00E72CDF"/>
    <w:rsid w:val="00E749F6"/>
    <w:rsid w:val="00E764B4"/>
    <w:rsid w:val="00E7751B"/>
    <w:rsid w:val="00E81548"/>
    <w:rsid w:val="00E84EBE"/>
    <w:rsid w:val="00E852DF"/>
    <w:rsid w:val="00E855E4"/>
    <w:rsid w:val="00E85D45"/>
    <w:rsid w:val="00E874B7"/>
    <w:rsid w:val="00E874D7"/>
    <w:rsid w:val="00E91912"/>
    <w:rsid w:val="00E91A88"/>
    <w:rsid w:val="00E91D8E"/>
    <w:rsid w:val="00E93210"/>
    <w:rsid w:val="00E94FED"/>
    <w:rsid w:val="00E96EE0"/>
    <w:rsid w:val="00E9765A"/>
    <w:rsid w:val="00EA1791"/>
    <w:rsid w:val="00EA44AF"/>
    <w:rsid w:val="00EA457C"/>
    <w:rsid w:val="00EA4F8D"/>
    <w:rsid w:val="00EA5982"/>
    <w:rsid w:val="00EA5A9F"/>
    <w:rsid w:val="00EA5C06"/>
    <w:rsid w:val="00EB0EC2"/>
    <w:rsid w:val="00EB1508"/>
    <w:rsid w:val="00EB18E8"/>
    <w:rsid w:val="00EB220F"/>
    <w:rsid w:val="00EB2C6C"/>
    <w:rsid w:val="00EB60DF"/>
    <w:rsid w:val="00EC122C"/>
    <w:rsid w:val="00EC18DD"/>
    <w:rsid w:val="00EC4DD6"/>
    <w:rsid w:val="00EC6457"/>
    <w:rsid w:val="00EC76B5"/>
    <w:rsid w:val="00EC7BAF"/>
    <w:rsid w:val="00ED016A"/>
    <w:rsid w:val="00ED0678"/>
    <w:rsid w:val="00ED0E56"/>
    <w:rsid w:val="00ED2034"/>
    <w:rsid w:val="00ED308A"/>
    <w:rsid w:val="00ED309B"/>
    <w:rsid w:val="00ED54D9"/>
    <w:rsid w:val="00ED5993"/>
    <w:rsid w:val="00EE0785"/>
    <w:rsid w:val="00EE31EF"/>
    <w:rsid w:val="00EE3E2A"/>
    <w:rsid w:val="00EE49BB"/>
    <w:rsid w:val="00EE4B14"/>
    <w:rsid w:val="00EE6BD6"/>
    <w:rsid w:val="00EF0C4B"/>
    <w:rsid w:val="00EF106F"/>
    <w:rsid w:val="00EF198A"/>
    <w:rsid w:val="00EF1DBA"/>
    <w:rsid w:val="00EF2F3E"/>
    <w:rsid w:val="00EF38AD"/>
    <w:rsid w:val="00EF3A56"/>
    <w:rsid w:val="00F0130C"/>
    <w:rsid w:val="00F02B94"/>
    <w:rsid w:val="00F02CF6"/>
    <w:rsid w:val="00F02FA5"/>
    <w:rsid w:val="00F04861"/>
    <w:rsid w:val="00F048C9"/>
    <w:rsid w:val="00F04FDA"/>
    <w:rsid w:val="00F060CC"/>
    <w:rsid w:val="00F103B9"/>
    <w:rsid w:val="00F1468A"/>
    <w:rsid w:val="00F14A92"/>
    <w:rsid w:val="00F16B8A"/>
    <w:rsid w:val="00F201DB"/>
    <w:rsid w:val="00F236F9"/>
    <w:rsid w:val="00F26515"/>
    <w:rsid w:val="00F267F2"/>
    <w:rsid w:val="00F2776C"/>
    <w:rsid w:val="00F309A1"/>
    <w:rsid w:val="00F30C09"/>
    <w:rsid w:val="00F30D96"/>
    <w:rsid w:val="00F31A34"/>
    <w:rsid w:val="00F32EA6"/>
    <w:rsid w:val="00F34364"/>
    <w:rsid w:val="00F346F0"/>
    <w:rsid w:val="00F35F1D"/>
    <w:rsid w:val="00F36396"/>
    <w:rsid w:val="00F36765"/>
    <w:rsid w:val="00F36AC9"/>
    <w:rsid w:val="00F40368"/>
    <w:rsid w:val="00F424BA"/>
    <w:rsid w:val="00F42885"/>
    <w:rsid w:val="00F42E3F"/>
    <w:rsid w:val="00F4302F"/>
    <w:rsid w:val="00F44786"/>
    <w:rsid w:val="00F450A8"/>
    <w:rsid w:val="00F451D9"/>
    <w:rsid w:val="00F45894"/>
    <w:rsid w:val="00F47663"/>
    <w:rsid w:val="00F4788F"/>
    <w:rsid w:val="00F478D6"/>
    <w:rsid w:val="00F47C4B"/>
    <w:rsid w:val="00F51311"/>
    <w:rsid w:val="00F513D0"/>
    <w:rsid w:val="00F515A4"/>
    <w:rsid w:val="00F516C2"/>
    <w:rsid w:val="00F52308"/>
    <w:rsid w:val="00F54092"/>
    <w:rsid w:val="00F55DC3"/>
    <w:rsid w:val="00F612BF"/>
    <w:rsid w:val="00F63FBB"/>
    <w:rsid w:val="00F640CD"/>
    <w:rsid w:val="00F6609C"/>
    <w:rsid w:val="00F66A50"/>
    <w:rsid w:val="00F67815"/>
    <w:rsid w:val="00F67D7A"/>
    <w:rsid w:val="00F7330C"/>
    <w:rsid w:val="00F73C57"/>
    <w:rsid w:val="00F73CBF"/>
    <w:rsid w:val="00F7509E"/>
    <w:rsid w:val="00F80B9E"/>
    <w:rsid w:val="00F83D7D"/>
    <w:rsid w:val="00F843EE"/>
    <w:rsid w:val="00F8460B"/>
    <w:rsid w:val="00F91338"/>
    <w:rsid w:val="00F926E6"/>
    <w:rsid w:val="00F935A2"/>
    <w:rsid w:val="00F93EF6"/>
    <w:rsid w:val="00F96815"/>
    <w:rsid w:val="00F97651"/>
    <w:rsid w:val="00FA0234"/>
    <w:rsid w:val="00FA43D3"/>
    <w:rsid w:val="00FA5177"/>
    <w:rsid w:val="00FA63EC"/>
    <w:rsid w:val="00FA6A75"/>
    <w:rsid w:val="00FB0955"/>
    <w:rsid w:val="00FB0AC6"/>
    <w:rsid w:val="00FB0EEC"/>
    <w:rsid w:val="00FB1425"/>
    <w:rsid w:val="00FB2A1E"/>
    <w:rsid w:val="00FB2CA6"/>
    <w:rsid w:val="00FB3D07"/>
    <w:rsid w:val="00FB6A67"/>
    <w:rsid w:val="00FB7CC7"/>
    <w:rsid w:val="00FC3A54"/>
    <w:rsid w:val="00FC4768"/>
    <w:rsid w:val="00FC5009"/>
    <w:rsid w:val="00FC6466"/>
    <w:rsid w:val="00FC7CBB"/>
    <w:rsid w:val="00FD01A6"/>
    <w:rsid w:val="00FD090C"/>
    <w:rsid w:val="00FD23C2"/>
    <w:rsid w:val="00FD25D2"/>
    <w:rsid w:val="00FD2F48"/>
    <w:rsid w:val="00FD330A"/>
    <w:rsid w:val="00FD574A"/>
    <w:rsid w:val="00FD75FC"/>
    <w:rsid w:val="00FE0541"/>
    <w:rsid w:val="00FE0A44"/>
    <w:rsid w:val="00FE2A4F"/>
    <w:rsid w:val="00FE345B"/>
    <w:rsid w:val="00FE43A1"/>
    <w:rsid w:val="00FE4492"/>
    <w:rsid w:val="00FE6593"/>
    <w:rsid w:val="00FE7BE6"/>
    <w:rsid w:val="00FF3906"/>
    <w:rsid w:val="00FF4273"/>
    <w:rsid w:val="00FF4831"/>
    <w:rsid w:val="00FF56D1"/>
    <w:rsid w:val="00FF762E"/>
    <w:rsid w:val="00FF78E8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FEDE72"/>
  <w15:chartTrackingRefBased/>
  <w15:docId w15:val="{76313511-77FF-4185-9D37-925E81BB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6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C2C"/>
    <w:pPr>
      <w:keepNext/>
      <w:numPr>
        <w:numId w:val="1"/>
      </w:numPr>
      <w:shd w:val="clear" w:color="auto" w:fill="D9D9D9" w:themeFill="background1" w:themeFillShade="D9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C5C9A"/>
    <w:pPr>
      <w:keepNext/>
      <w:numPr>
        <w:ilvl w:val="1"/>
        <w:numId w:val="1"/>
      </w:numPr>
      <w:pBdr>
        <w:bottom w:val="double" w:sz="4" w:space="1" w:color="auto"/>
      </w:pBdr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0C5C9A"/>
    <w:pPr>
      <w:keepNext/>
      <w:numPr>
        <w:ilvl w:val="2"/>
        <w:numId w:val="1"/>
      </w:numPr>
      <w:pBdr>
        <w:bottom w:val="single" w:sz="4" w:space="1" w:color="auto"/>
      </w:pBdr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63527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463527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463527"/>
    <w:pPr>
      <w:keepNext/>
      <w:numPr>
        <w:ilvl w:val="5"/>
        <w:numId w:val="1"/>
      </w:numPr>
      <w:outlineLvl w:val="5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35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63527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7E1C2C"/>
    <w:rPr>
      <w:rFonts w:asciiTheme="majorHAnsi" w:eastAsiaTheme="majorEastAsia" w:hAnsiTheme="majorHAnsi" w:cstheme="majorBidi"/>
      <w:b/>
      <w:bCs/>
      <w:sz w:val="24"/>
      <w:szCs w:val="24"/>
      <w:shd w:val="clear" w:color="auto" w:fill="D9D9D9" w:themeFill="background1" w:themeFillShade="D9"/>
    </w:rPr>
  </w:style>
  <w:style w:type="character" w:customStyle="1" w:styleId="20">
    <w:name w:val="見出し 2 (文字)"/>
    <w:basedOn w:val="a0"/>
    <w:link w:val="2"/>
    <w:uiPriority w:val="9"/>
    <w:rsid w:val="000C5C9A"/>
    <w:rPr>
      <w:rFonts w:asciiTheme="majorHAnsi" w:eastAsiaTheme="majorEastAsia" w:hAnsiTheme="majorHAnsi" w:cstheme="majorBidi"/>
      <w:b/>
      <w:bCs/>
    </w:rPr>
  </w:style>
  <w:style w:type="character" w:customStyle="1" w:styleId="30">
    <w:name w:val="見出し 3 (文字)"/>
    <w:basedOn w:val="a0"/>
    <w:link w:val="3"/>
    <w:uiPriority w:val="9"/>
    <w:rsid w:val="000C5C9A"/>
    <w:rPr>
      <w:rFonts w:asciiTheme="majorHAnsi" w:eastAsiaTheme="majorEastAsia" w:hAnsiTheme="majorHAnsi" w:cstheme="majorBidi"/>
      <w:b/>
      <w:bCs/>
    </w:rPr>
  </w:style>
  <w:style w:type="character" w:customStyle="1" w:styleId="40">
    <w:name w:val="見出し 4 (文字)"/>
    <w:basedOn w:val="a0"/>
    <w:link w:val="4"/>
    <w:uiPriority w:val="9"/>
    <w:rsid w:val="00463527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463527"/>
    <w:rPr>
      <w:rFonts w:asciiTheme="majorHAnsi" w:eastAsiaTheme="majorEastAsia" w:hAnsiTheme="majorHAnsi" w:cstheme="majorBidi"/>
      <w:b/>
      <w:bCs/>
    </w:rPr>
  </w:style>
  <w:style w:type="character" w:customStyle="1" w:styleId="60">
    <w:name w:val="見出し 6 (文字)"/>
    <w:basedOn w:val="a0"/>
    <w:link w:val="6"/>
    <w:uiPriority w:val="9"/>
    <w:rsid w:val="00463527"/>
    <w:rPr>
      <w:b/>
      <w:bCs/>
    </w:rPr>
  </w:style>
  <w:style w:type="table" w:styleId="a5">
    <w:name w:val="Table Grid"/>
    <w:basedOn w:val="a1"/>
    <w:uiPriority w:val="39"/>
    <w:rsid w:val="00982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82AEB"/>
    <w:pPr>
      <w:ind w:leftChars="400" w:left="840"/>
    </w:pPr>
  </w:style>
  <w:style w:type="table" w:styleId="11">
    <w:name w:val="Grid Table 1 Light"/>
    <w:basedOn w:val="a1"/>
    <w:uiPriority w:val="46"/>
    <w:rsid w:val="00982A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caption"/>
    <w:basedOn w:val="a"/>
    <w:next w:val="a"/>
    <w:uiPriority w:val="35"/>
    <w:unhideWhenUsed/>
    <w:qFormat/>
    <w:rsid w:val="00982AEB"/>
    <w:rPr>
      <w:b/>
      <w:bCs/>
      <w:szCs w:val="21"/>
    </w:rPr>
  </w:style>
  <w:style w:type="paragraph" w:styleId="a8">
    <w:name w:val="header"/>
    <w:basedOn w:val="a"/>
    <w:link w:val="a9"/>
    <w:uiPriority w:val="99"/>
    <w:unhideWhenUsed/>
    <w:rsid w:val="00982AE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982AEB"/>
  </w:style>
  <w:style w:type="paragraph" w:styleId="aa">
    <w:name w:val="footer"/>
    <w:basedOn w:val="a"/>
    <w:link w:val="ab"/>
    <w:uiPriority w:val="99"/>
    <w:unhideWhenUsed/>
    <w:rsid w:val="00982AE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982AEB"/>
  </w:style>
  <w:style w:type="paragraph" w:customStyle="1" w:styleId="member">
    <w:name w:val="member"/>
    <w:basedOn w:val="a"/>
    <w:rsid w:val="008F3D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function">
    <w:name w:val="function"/>
    <w:basedOn w:val="a0"/>
    <w:rsid w:val="008F3D43"/>
  </w:style>
  <w:style w:type="character" w:styleId="ac">
    <w:name w:val="Hyperlink"/>
    <w:basedOn w:val="a0"/>
    <w:uiPriority w:val="99"/>
    <w:unhideWhenUsed/>
    <w:rsid w:val="008F3D43"/>
    <w:rPr>
      <w:color w:val="0000FF"/>
      <w:u w:val="single"/>
    </w:rPr>
  </w:style>
  <w:style w:type="paragraph" w:customStyle="1" w:styleId="ad">
    <w:name w:val="コード"/>
    <w:basedOn w:val="a"/>
    <w:link w:val="ae"/>
    <w:qFormat/>
    <w:rsid w:val="00E04063"/>
    <w:pPr>
      <w:shd w:val="solid" w:color="auto" w:fill="auto"/>
    </w:pPr>
    <w:rPr>
      <w:color w:val="FFFFFF" w:themeColor="background1"/>
    </w:rPr>
  </w:style>
  <w:style w:type="character" w:styleId="af">
    <w:name w:val="Unresolved Mention"/>
    <w:basedOn w:val="a0"/>
    <w:uiPriority w:val="99"/>
    <w:semiHidden/>
    <w:unhideWhenUsed/>
    <w:rsid w:val="00E84EBE"/>
    <w:rPr>
      <w:color w:val="605E5C"/>
      <w:shd w:val="clear" w:color="auto" w:fill="E1DFDD"/>
    </w:rPr>
  </w:style>
  <w:style w:type="character" w:customStyle="1" w:styleId="ae">
    <w:name w:val="コード (文字)"/>
    <w:basedOn w:val="a0"/>
    <w:link w:val="ad"/>
    <w:rsid w:val="00E04063"/>
    <w:rPr>
      <w:color w:val="FFFFFF" w:themeColor="background1"/>
      <w:shd w:val="solid" w:color="auto" w:fill="auto"/>
    </w:rPr>
  </w:style>
  <w:style w:type="paragraph" w:customStyle="1" w:styleId="12">
    <w:name w:val="リスト段落1"/>
    <w:basedOn w:val="a"/>
    <w:uiPriority w:val="34"/>
    <w:qFormat/>
    <w:rsid w:val="009E3D8B"/>
    <w:pPr>
      <w:ind w:leftChars="400" w:left="840"/>
    </w:pPr>
  </w:style>
  <w:style w:type="table" w:customStyle="1" w:styleId="61">
    <w:name w:val="グリッド (表) 6 カラフル1"/>
    <w:basedOn w:val="a1"/>
    <w:uiPriority w:val="51"/>
    <w:rsid w:val="009E3D8B"/>
    <w:rPr>
      <w:rFonts w:ascii="Times New Roman" w:eastAsia="SimSun" w:hAnsi="Times New Roman" w:cs="Times New Roman"/>
      <w:color w:val="000000" w:themeColor="text1"/>
      <w:kern w:val="0"/>
      <w:sz w:val="20"/>
      <w:szCs w:val="20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0">
    <w:name w:val="TOC Heading"/>
    <w:basedOn w:val="1"/>
    <w:next w:val="a"/>
    <w:uiPriority w:val="39"/>
    <w:unhideWhenUsed/>
    <w:qFormat/>
    <w:rsid w:val="00F935A2"/>
    <w:pPr>
      <w:keepLines/>
      <w:widowControl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F935A2"/>
  </w:style>
  <w:style w:type="paragraph" w:styleId="21">
    <w:name w:val="toc 2"/>
    <w:basedOn w:val="a"/>
    <w:next w:val="a"/>
    <w:autoRedefine/>
    <w:uiPriority w:val="39"/>
    <w:unhideWhenUsed/>
    <w:rsid w:val="00F935A2"/>
    <w:pPr>
      <w:ind w:leftChars="100" w:left="210"/>
    </w:pPr>
  </w:style>
  <w:style w:type="character" w:styleId="22">
    <w:name w:val="Intense Reference"/>
    <w:basedOn w:val="a0"/>
    <w:uiPriority w:val="32"/>
    <w:qFormat/>
    <w:rsid w:val="00200C96"/>
    <w:rPr>
      <w:b/>
      <w:bCs/>
      <w:smallCaps/>
      <w:color w:val="4472C4" w:themeColor="accent1"/>
      <w:spacing w:val="5"/>
    </w:rPr>
  </w:style>
  <w:style w:type="character" w:styleId="af1">
    <w:name w:val="FollowedHyperlink"/>
    <w:basedOn w:val="a0"/>
    <w:uiPriority w:val="99"/>
    <w:semiHidden/>
    <w:unhideWhenUsed/>
    <w:rsid w:val="00B40B4D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3E7A"/>
    <w:pPr>
      <w:ind w:leftChars="200" w:left="420"/>
    </w:pPr>
  </w:style>
  <w:style w:type="character" w:styleId="af2">
    <w:name w:val="annotation reference"/>
    <w:basedOn w:val="a0"/>
    <w:uiPriority w:val="99"/>
    <w:semiHidden/>
    <w:unhideWhenUsed/>
    <w:rsid w:val="002508AE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2508AE"/>
    <w:pPr>
      <w:jc w:val="left"/>
    </w:pPr>
  </w:style>
  <w:style w:type="character" w:customStyle="1" w:styleId="af4">
    <w:name w:val="コメント文字列 (文字)"/>
    <w:basedOn w:val="a0"/>
    <w:link w:val="af3"/>
    <w:uiPriority w:val="99"/>
    <w:rsid w:val="002508AE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508AE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250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ishi\Documents\Office%20&#12398;&#12459;&#12473;&#12479;&#12512;%20&#12486;&#12531;&#12503;&#12524;&#12540;&#12488;\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9FC50-4B99-4EB4-A518-A97DB75B3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設計書テンプレート.dotx</Template>
  <TotalTime>17393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</dc:creator>
  <cp:keywords/>
  <dc:description/>
  <cp:lastModifiedBy>小西 孝海</cp:lastModifiedBy>
  <cp:revision>1040</cp:revision>
  <dcterms:created xsi:type="dcterms:W3CDTF">2022-03-31T23:42:00Z</dcterms:created>
  <dcterms:modified xsi:type="dcterms:W3CDTF">2025-07-17T02:38:00Z</dcterms:modified>
</cp:coreProperties>
</file>